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DC292" w14:textId="780A6090" w:rsidR="007B5463" w:rsidRDefault="00003ABE" w:rsidP="00003ABE">
      <w:pPr>
        <w:jc w:val="center"/>
        <w:rPr>
          <w:rFonts w:ascii="Times New Roman" w:hAnsi="Times New Roman" w:cs="Times New Roman"/>
          <w:sz w:val="40"/>
          <w:szCs w:val="40"/>
        </w:rPr>
      </w:pPr>
      <w:r w:rsidRPr="00003ABE">
        <w:rPr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091A857A" wp14:editId="1D94B4EB">
            <wp:simplePos x="0" y="0"/>
            <wp:positionH relativeFrom="page">
              <wp:posOffset>5953125</wp:posOffset>
            </wp:positionH>
            <wp:positionV relativeFrom="paragraph">
              <wp:posOffset>-633095</wp:posOffset>
            </wp:positionV>
            <wp:extent cx="1781522" cy="1002030"/>
            <wp:effectExtent l="0" t="0" r="0" b="0"/>
            <wp:wrapNone/>
            <wp:docPr id="1941103690" name="Imagen 5" descr="Expo ESCOM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 ESCOM 20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522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ABE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35D7A" wp14:editId="149D1D01">
                <wp:simplePos x="0" y="0"/>
                <wp:positionH relativeFrom="margin">
                  <wp:align>center</wp:align>
                </wp:positionH>
                <wp:positionV relativeFrom="paragraph">
                  <wp:posOffset>-362585</wp:posOffset>
                </wp:positionV>
                <wp:extent cx="3771900" cy="83820"/>
                <wp:effectExtent l="0" t="0" r="0" b="0"/>
                <wp:wrapNone/>
                <wp:docPr id="125098069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83820"/>
                        </a:xfrm>
                        <a:prstGeom prst="roundRect">
                          <a:avLst/>
                        </a:prstGeom>
                        <a:solidFill>
                          <a:srgbClr val="6B17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89B52" id="Rectángulo: esquinas redondeadas 5" o:spid="_x0000_s1026" style="position:absolute;margin-left:0;margin-top:-28.55pt;width:297pt;height:6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" fillcolor="#6b1740" stroked="f" strokeweight="1pt">
                <v:stroke joinstyle="miter"/>
                <w10:wrap anchorx="margin"/>
              </v:roundrect>
            </w:pict>
          </mc:Fallback>
        </mc:AlternateContent>
      </w:r>
      <w:r w:rsidRPr="00003ABE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738111E" wp14:editId="68982066">
            <wp:simplePos x="0" y="0"/>
            <wp:positionH relativeFrom="page">
              <wp:posOffset>-205740</wp:posOffset>
            </wp:positionH>
            <wp:positionV relativeFrom="paragraph">
              <wp:posOffset>-396875</wp:posOffset>
            </wp:positionV>
            <wp:extent cx="1897380" cy="1347144"/>
            <wp:effectExtent l="0" t="0" r="0" b="5715"/>
            <wp:wrapNone/>
            <wp:docPr id="6232666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6681" name="Imagen 6232666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347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ABE">
        <w:rPr>
          <w:rFonts w:ascii="Times New Roman" w:hAnsi="Times New Roman" w:cs="Times New Roman"/>
          <w:sz w:val="40"/>
          <w:szCs w:val="40"/>
        </w:rPr>
        <w:t>INSTITUTO POLITECNICO NACIONAL</w:t>
      </w:r>
    </w:p>
    <w:p w14:paraId="602D7E48" w14:textId="204F316A" w:rsidR="00764489" w:rsidRPr="00003ABE" w:rsidRDefault="00003ABE" w:rsidP="00003AB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ESCUELA SUPERIOR DE COMPUTO</w:t>
      </w:r>
    </w:p>
    <w:p w14:paraId="4C5288F1" w14:textId="45DEF88A" w:rsidR="007B5463" w:rsidRPr="00003ABE" w:rsidRDefault="0082319A" w:rsidP="00764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ABE">
        <w:rPr>
          <w:rFonts w:ascii="Times New Roman" w:hAnsi="Times New Roman" w:cs="Times New Roman"/>
          <w:sz w:val="36"/>
          <w:szCs w:val="36"/>
        </w:rPr>
        <w:t>Diseño de Sistemas Digitales</w:t>
      </w:r>
    </w:p>
    <w:p w14:paraId="155C57E6" w14:textId="77777777" w:rsidR="007B5463" w:rsidRPr="00003ABE" w:rsidRDefault="007B5463" w:rsidP="0076448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4DDF0" w14:textId="6339562C" w:rsidR="007B5463" w:rsidRPr="00003ABE" w:rsidRDefault="0082319A" w:rsidP="00764489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ABE">
        <w:rPr>
          <w:rFonts w:ascii="Times New Roman" w:hAnsi="Times New Roman" w:cs="Times New Roman"/>
          <w:sz w:val="32"/>
          <w:szCs w:val="32"/>
        </w:rPr>
        <w:t xml:space="preserve">Practica </w:t>
      </w:r>
      <w:r w:rsidR="003B734F">
        <w:rPr>
          <w:rFonts w:ascii="Times New Roman" w:hAnsi="Times New Roman" w:cs="Times New Roman"/>
          <w:sz w:val="32"/>
          <w:szCs w:val="32"/>
        </w:rPr>
        <w:t>2</w:t>
      </w:r>
    </w:p>
    <w:p w14:paraId="59E2E952" w14:textId="564937CB" w:rsidR="007B5463" w:rsidRPr="00003ABE" w:rsidRDefault="003B734F" w:rsidP="008231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Restador y comparador</w:t>
      </w:r>
      <w:r w:rsidR="0082319A" w:rsidRPr="00003ABE">
        <w:rPr>
          <w:rFonts w:ascii="Times New Roman" w:hAnsi="Times New Roman" w:cs="Times New Roman"/>
          <w:sz w:val="32"/>
          <w:szCs w:val="32"/>
        </w:rPr>
        <w:t xml:space="preserve"> de 4 bits</w:t>
      </w:r>
    </w:p>
    <w:p w14:paraId="711DE446" w14:textId="77777777" w:rsidR="00764489" w:rsidRPr="00003ABE" w:rsidRDefault="00764489" w:rsidP="008231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B4A71" w14:textId="77777777" w:rsidR="00764489" w:rsidRPr="00003ABE" w:rsidRDefault="00764489" w:rsidP="008231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ABE">
        <w:rPr>
          <w:rFonts w:ascii="Times New Roman" w:hAnsi="Times New Roman" w:cs="Times New Roman"/>
          <w:sz w:val="28"/>
          <w:szCs w:val="28"/>
        </w:rPr>
        <w:t>Integrantes:</w:t>
      </w:r>
    </w:p>
    <w:p w14:paraId="4FD4530F" w14:textId="34863D84" w:rsidR="00F11495" w:rsidRPr="00003ABE" w:rsidRDefault="00F11495" w:rsidP="005762F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3ABE">
        <w:rPr>
          <w:rFonts w:ascii="Times New Roman" w:hAnsi="Times New Roman" w:cs="Times New Roman"/>
          <w:sz w:val="28"/>
          <w:szCs w:val="28"/>
        </w:rPr>
        <w:t>Baez</w:t>
      </w:r>
      <w:proofErr w:type="spellEnd"/>
      <w:r w:rsidRPr="00003ABE">
        <w:rPr>
          <w:rFonts w:ascii="Times New Roman" w:hAnsi="Times New Roman" w:cs="Times New Roman"/>
          <w:sz w:val="28"/>
          <w:szCs w:val="28"/>
        </w:rPr>
        <w:t xml:space="preserve"> Pacheco Jonathan </w:t>
      </w:r>
      <w:proofErr w:type="spellStart"/>
      <w:r w:rsidRPr="00003ABE">
        <w:rPr>
          <w:rFonts w:ascii="Times New Roman" w:hAnsi="Times New Roman" w:cs="Times New Roman"/>
          <w:sz w:val="28"/>
          <w:szCs w:val="28"/>
        </w:rPr>
        <w:t>Leon</w:t>
      </w:r>
      <w:proofErr w:type="spellEnd"/>
    </w:p>
    <w:p w14:paraId="6BF39203" w14:textId="59092B70" w:rsidR="00764489" w:rsidRPr="00003ABE" w:rsidRDefault="0082319A" w:rsidP="005762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ABE">
        <w:rPr>
          <w:rFonts w:ascii="Times New Roman" w:hAnsi="Times New Roman" w:cs="Times New Roman"/>
          <w:sz w:val="28"/>
          <w:szCs w:val="28"/>
        </w:rPr>
        <w:t>Guerra Salinas Edgar Rafael</w:t>
      </w:r>
    </w:p>
    <w:p w14:paraId="7A35696F" w14:textId="186AA195" w:rsidR="00764489" w:rsidRPr="00003ABE" w:rsidRDefault="00F11495" w:rsidP="005762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ABE">
        <w:rPr>
          <w:rFonts w:ascii="Times New Roman" w:hAnsi="Times New Roman" w:cs="Times New Roman"/>
          <w:sz w:val="28"/>
          <w:szCs w:val="28"/>
        </w:rPr>
        <w:t xml:space="preserve">Hernández </w:t>
      </w:r>
      <w:r w:rsidR="00003ABE" w:rsidRPr="00003ABE">
        <w:rPr>
          <w:rFonts w:ascii="Times New Roman" w:hAnsi="Times New Roman" w:cs="Times New Roman"/>
          <w:sz w:val="28"/>
          <w:szCs w:val="28"/>
        </w:rPr>
        <w:t>Velázquez</w:t>
      </w:r>
      <w:r w:rsidRPr="00003ABE">
        <w:rPr>
          <w:rFonts w:ascii="Times New Roman" w:hAnsi="Times New Roman" w:cs="Times New Roman"/>
          <w:sz w:val="28"/>
          <w:szCs w:val="28"/>
        </w:rPr>
        <w:t xml:space="preserve"> Luis Alberto</w:t>
      </w:r>
    </w:p>
    <w:p w14:paraId="6E1ABA56" w14:textId="03289C40" w:rsidR="00764489" w:rsidRPr="00003ABE" w:rsidRDefault="00F11495" w:rsidP="005762F6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ABE">
        <w:rPr>
          <w:rFonts w:ascii="Times New Roman" w:hAnsi="Times New Roman" w:cs="Times New Roman"/>
          <w:sz w:val="28"/>
          <w:szCs w:val="28"/>
        </w:rPr>
        <w:t xml:space="preserve">Martínez </w:t>
      </w:r>
      <w:proofErr w:type="spellStart"/>
      <w:r w:rsidRPr="00003ABE">
        <w:rPr>
          <w:rFonts w:ascii="Times New Roman" w:hAnsi="Times New Roman" w:cs="Times New Roman"/>
          <w:sz w:val="28"/>
          <w:szCs w:val="28"/>
        </w:rPr>
        <w:t>Berumen</w:t>
      </w:r>
      <w:proofErr w:type="spellEnd"/>
      <w:r w:rsidRPr="00003ABE">
        <w:rPr>
          <w:rFonts w:ascii="Times New Roman" w:hAnsi="Times New Roman" w:cs="Times New Roman"/>
          <w:sz w:val="28"/>
          <w:szCs w:val="28"/>
        </w:rPr>
        <w:t xml:space="preserve"> Juan Luis</w:t>
      </w:r>
    </w:p>
    <w:p w14:paraId="3E7CF40F" w14:textId="42BAD39D" w:rsidR="00764489" w:rsidRPr="00003ABE" w:rsidRDefault="00764489" w:rsidP="00F11495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AABBF4F" w14:textId="77777777" w:rsidR="00764489" w:rsidRPr="00003ABE" w:rsidRDefault="00764489" w:rsidP="008231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EF907" w14:textId="77777777" w:rsidR="00764489" w:rsidRPr="00003ABE" w:rsidRDefault="00764489" w:rsidP="005762F6">
      <w:pPr>
        <w:rPr>
          <w:rFonts w:ascii="Times New Roman" w:hAnsi="Times New Roman" w:cs="Times New Roman"/>
          <w:sz w:val="28"/>
          <w:szCs w:val="28"/>
        </w:rPr>
      </w:pPr>
    </w:p>
    <w:p w14:paraId="1C743386" w14:textId="7563DDD5" w:rsidR="00764489" w:rsidRPr="00003ABE" w:rsidRDefault="00764489" w:rsidP="008231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ABE">
        <w:rPr>
          <w:rFonts w:ascii="Times New Roman" w:hAnsi="Times New Roman" w:cs="Times New Roman"/>
          <w:sz w:val="28"/>
          <w:szCs w:val="28"/>
        </w:rPr>
        <w:t>Grupo:</w:t>
      </w:r>
      <w:r w:rsidR="0082319A" w:rsidRPr="00003ABE">
        <w:rPr>
          <w:rFonts w:ascii="Times New Roman" w:hAnsi="Times New Roman" w:cs="Times New Roman"/>
          <w:sz w:val="28"/>
          <w:szCs w:val="28"/>
        </w:rPr>
        <w:t xml:space="preserve"> 3</w:t>
      </w:r>
      <w:r w:rsidRPr="00003ABE">
        <w:rPr>
          <w:rFonts w:ascii="Times New Roman" w:hAnsi="Times New Roman" w:cs="Times New Roman"/>
          <w:sz w:val="28"/>
          <w:szCs w:val="28"/>
        </w:rPr>
        <w:t>BV</w:t>
      </w:r>
      <w:r w:rsidR="0082319A" w:rsidRPr="00003ABE">
        <w:rPr>
          <w:rFonts w:ascii="Times New Roman" w:hAnsi="Times New Roman" w:cs="Times New Roman"/>
          <w:sz w:val="28"/>
          <w:szCs w:val="28"/>
        </w:rPr>
        <w:t>1</w:t>
      </w:r>
    </w:p>
    <w:p w14:paraId="30E95513" w14:textId="77777777" w:rsidR="00764489" w:rsidRPr="00003ABE" w:rsidRDefault="00764489" w:rsidP="008231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198FE" w14:textId="13421AE2" w:rsidR="00764489" w:rsidRPr="00003ABE" w:rsidRDefault="00764489" w:rsidP="0082319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3ABE">
        <w:rPr>
          <w:rFonts w:ascii="Times New Roman" w:hAnsi="Times New Roman" w:cs="Times New Roman"/>
          <w:sz w:val="28"/>
          <w:szCs w:val="28"/>
        </w:rPr>
        <w:t>Fecha de entrega:</w:t>
      </w:r>
      <w:r w:rsidR="0082319A" w:rsidRPr="00003ABE">
        <w:rPr>
          <w:rFonts w:ascii="Times New Roman" w:hAnsi="Times New Roman" w:cs="Times New Roman"/>
          <w:sz w:val="28"/>
          <w:szCs w:val="28"/>
        </w:rPr>
        <w:t xml:space="preserve"> 13/10/2025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8"/>
          <w:szCs w:val="28"/>
          <w:lang w:eastAsia="en-US"/>
          <w14:ligatures w14:val="standardContextual"/>
        </w:rPr>
        <w:id w:val="15362385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85A619" w14:textId="3F70AA76" w:rsidR="00003ABE" w:rsidRPr="00D344C7" w:rsidRDefault="00003ABE" w:rsidP="00D344C7">
          <w:pPr>
            <w:pStyle w:val="TtuloTDC"/>
            <w:rPr>
              <w:rFonts w:ascii="Times New Roman" w:eastAsiaTheme="minorHAnsi" w:hAnsi="Times New Roman" w:cs="Times New Roman"/>
              <w:b w:val="0"/>
              <w:color w:val="auto"/>
              <w:kern w:val="2"/>
              <w:sz w:val="28"/>
              <w:szCs w:val="28"/>
              <w:lang w:eastAsia="en-US"/>
              <w14:ligatures w14:val="standardContextual"/>
            </w:rPr>
          </w:pPr>
          <w:r w:rsidRPr="00D344C7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5B06E8A4" w14:textId="054191DE" w:rsidR="00764489" w:rsidRPr="00D344C7" w:rsidRDefault="00F11495">
          <w:pPr>
            <w:pStyle w:val="TtuloTDC"/>
            <w:rPr>
              <w:rFonts w:ascii="Times New Roman" w:hAnsi="Times New Roman" w:cs="Times New Roman"/>
              <w:sz w:val="36"/>
              <w:szCs w:val="36"/>
            </w:rPr>
          </w:pPr>
          <w:r w:rsidRPr="00D344C7">
            <w:rPr>
              <w:rFonts w:ascii="Times New Roman" w:hAnsi="Times New Roman" w:cs="Times New Roman"/>
              <w:sz w:val="36"/>
              <w:szCs w:val="36"/>
            </w:rPr>
            <w:lastRenderedPageBreak/>
            <w:t>Índice</w:t>
          </w:r>
        </w:p>
        <w:p w14:paraId="74DAAEA6" w14:textId="77777777" w:rsidR="00F11495" w:rsidRPr="00D344C7" w:rsidRDefault="00F11495" w:rsidP="00F11495">
          <w:pPr>
            <w:rPr>
              <w:rFonts w:ascii="Times New Roman" w:hAnsi="Times New Roman" w:cs="Times New Roman"/>
              <w:sz w:val="4"/>
              <w:szCs w:val="4"/>
              <w:lang w:eastAsia="es-MX"/>
            </w:rPr>
          </w:pPr>
        </w:p>
        <w:p w14:paraId="073CA9C6" w14:textId="656E6931" w:rsidR="000F6577" w:rsidRDefault="0076448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 w:rsidRPr="00D344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44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44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611886" w:history="1">
            <w:r w:rsidR="000F6577" w:rsidRPr="002D2AA9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0F6577">
              <w:rPr>
                <w:noProof/>
                <w:webHidden/>
              </w:rPr>
              <w:tab/>
            </w:r>
            <w:r w:rsidR="000F6577">
              <w:rPr>
                <w:noProof/>
                <w:webHidden/>
              </w:rPr>
              <w:fldChar w:fldCharType="begin"/>
            </w:r>
            <w:r w:rsidR="000F6577">
              <w:rPr>
                <w:noProof/>
                <w:webHidden/>
              </w:rPr>
              <w:instrText xml:space="preserve"> PAGEREF _Toc211611886 \h </w:instrText>
            </w:r>
            <w:r w:rsidR="000F6577">
              <w:rPr>
                <w:noProof/>
                <w:webHidden/>
              </w:rPr>
            </w:r>
            <w:r w:rsidR="000F6577">
              <w:rPr>
                <w:noProof/>
                <w:webHidden/>
              </w:rPr>
              <w:fldChar w:fldCharType="separate"/>
            </w:r>
            <w:r w:rsidR="000F6577">
              <w:rPr>
                <w:noProof/>
                <w:webHidden/>
              </w:rPr>
              <w:t>2</w:t>
            </w:r>
            <w:r w:rsidR="000F6577">
              <w:rPr>
                <w:noProof/>
                <w:webHidden/>
              </w:rPr>
              <w:fldChar w:fldCharType="end"/>
            </w:r>
          </w:hyperlink>
        </w:p>
        <w:p w14:paraId="3D49B44C" w14:textId="71E2019F" w:rsidR="000F6577" w:rsidRDefault="000F657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211611887" w:history="1">
            <w:r w:rsidRPr="002D2AA9">
              <w:rPr>
                <w:rStyle w:val="Hipervnculo"/>
                <w:rFonts w:ascii="Times New Roman" w:hAnsi="Times New Roman" w:cs="Times New Roman"/>
                <w:noProof/>
              </w:rPr>
              <w:t>Restador 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9742" w14:textId="736A8198" w:rsidR="000F6577" w:rsidRDefault="000F657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211611888" w:history="1">
            <w:r w:rsidRPr="002D2AA9">
              <w:rPr>
                <w:rStyle w:val="Hipervnculo"/>
                <w:rFonts w:ascii="Times New Roman" w:hAnsi="Times New Roman" w:cs="Times New Roman"/>
                <w:noProof/>
              </w:rPr>
              <w:t>Restador de 4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9C09" w14:textId="4534F866" w:rsidR="000F6577" w:rsidRDefault="000F657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211611889" w:history="1">
            <w:r w:rsidRPr="002D2AA9">
              <w:rPr>
                <w:rStyle w:val="Hipervnculo"/>
                <w:rFonts w:ascii="Times New Roman" w:hAnsi="Times New Roman" w:cs="Times New Roman"/>
                <w:noProof/>
              </w:rPr>
              <w:t>Comparador binario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F60A" w14:textId="1A7E5C3D" w:rsidR="000F6577" w:rsidRDefault="000F657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211611890" w:history="1">
            <w:r w:rsidRPr="002D2AA9">
              <w:rPr>
                <w:rStyle w:val="Hipervnculo"/>
                <w:rFonts w:ascii="Times New Roman" w:hAnsi="Times New Roman" w:cs="Times New Roman"/>
                <w:noProof/>
              </w:rPr>
              <w:t>Comparador de 4 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9F45" w14:textId="6BC46E83" w:rsidR="000F6577" w:rsidRDefault="000F657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211611891" w:history="1">
            <w:r w:rsidRPr="002D2AA9">
              <w:rPr>
                <w:rStyle w:val="Hipervnculo"/>
                <w:rFonts w:ascii="Times New Roman" w:hAnsi="Times New Roman" w:cs="Times New Roman"/>
                <w:noProof/>
              </w:rPr>
              <w:t>Descripción en 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F866" w14:textId="0198A14B" w:rsidR="000F6577" w:rsidRDefault="000F657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211611892" w:history="1">
            <w:r w:rsidRPr="002D2AA9">
              <w:rPr>
                <w:rStyle w:val="Hipervnculo"/>
                <w:rFonts w:ascii="Times New Roman" w:hAnsi="Times New Roman" w:cs="Times New Roman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5532" w14:textId="0C28E6AC" w:rsidR="000F6577" w:rsidRDefault="000F657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211611893" w:history="1">
            <w:r w:rsidRPr="002D2AA9">
              <w:rPr>
                <w:rStyle w:val="Hipervnculo"/>
                <w:rFonts w:ascii="Times New Roman" w:hAnsi="Times New Roman" w:cs="Times New Roman"/>
                <w:noProof/>
                <w:lang w:eastAsia="es-MX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2778" w14:textId="071A6DE3" w:rsidR="000F6577" w:rsidRDefault="000F657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211611894" w:history="1">
            <w:r w:rsidRPr="002D2AA9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C767" w14:textId="214A0B4D" w:rsidR="00764489" w:rsidRPr="00D344C7" w:rsidRDefault="00764489">
          <w:pPr>
            <w:rPr>
              <w:rFonts w:ascii="Times New Roman" w:hAnsi="Times New Roman" w:cs="Times New Roman"/>
              <w:sz w:val="28"/>
              <w:szCs w:val="28"/>
            </w:rPr>
          </w:pPr>
          <w:r w:rsidRPr="00D344C7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2499382" w14:textId="294770D8" w:rsidR="0082319A" w:rsidRPr="00D344C7" w:rsidRDefault="0082319A" w:rsidP="0076448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4C0E490" w14:textId="77777777" w:rsidR="0082319A" w:rsidRPr="00D344C7" w:rsidRDefault="0082319A">
      <w:pPr>
        <w:spacing w:line="278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D344C7">
        <w:rPr>
          <w:rFonts w:ascii="Times New Roman" w:hAnsi="Times New Roman" w:cs="Times New Roman"/>
          <w:sz w:val="28"/>
          <w:szCs w:val="28"/>
        </w:rPr>
        <w:br w:type="page"/>
      </w:r>
    </w:p>
    <w:p w14:paraId="2D5EA3F0" w14:textId="40C414C6" w:rsidR="0082319A" w:rsidRPr="00003ABE" w:rsidRDefault="0082319A" w:rsidP="00F11495">
      <w:pPr>
        <w:pStyle w:val="Ttulo1"/>
        <w:rPr>
          <w:rFonts w:ascii="Times New Roman" w:hAnsi="Times New Roman" w:cs="Times New Roman"/>
        </w:rPr>
      </w:pPr>
      <w:bookmarkStart w:id="0" w:name="_Toc211611886"/>
      <w:r w:rsidRPr="00003ABE">
        <w:rPr>
          <w:rFonts w:ascii="Times New Roman" w:hAnsi="Times New Roman" w:cs="Times New Roman"/>
        </w:rPr>
        <w:lastRenderedPageBreak/>
        <w:t>Introducción</w:t>
      </w:r>
      <w:bookmarkEnd w:id="0"/>
    </w:p>
    <w:p w14:paraId="22C400E9" w14:textId="718E8E68" w:rsidR="0082319A" w:rsidRPr="00003ABE" w:rsidRDefault="0082319A" w:rsidP="0082319A">
      <w:pPr>
        <w:jc w:val="left"/>
        <w:rPr>
          <w:rFonts w:ascii="Times New Roman" w:hAnsi="Times New Roman" w:cs="Times New Roman"/>
        </w:rPr>
      </w:pPr>
      <w:r w:rsidRPr="00003ABE">
        <w:rPr>
          <w:rFonts w:ascii="Times New Roman" w:hAnsi="Times New Roman" w:cs="Times New Roman"/>
        </w:rPr>
        <w:t xml:space="preserve">El presente proyecto tiene como objetivo diseñar, implementar y verificar el funcionamiento de un </w:t>
      </w:r>
      <w:r w:rsidR="004737A1">
        <w:rPr>
          <w:rFonts w:ascii="Times New Roman" w:hAnsi="Times New Roman" w:cs="Times New Roman"/>
        </w:rPr>
        <w:t>restador y de un comparador</w:t>
      </w:r>
      <w:r w:rsidRPr="00003ABE">
        <w:rPr>
          <w:rFonts w:ascii="Times New Roman" w:hAnsi="Times New Roman" w:cs="Times New Roman"/>
        </w:rPr>
        <w:t xml:space="preserve"> de 4 bits utilizando la tarjeta FPGA </w:t>
      </w:r>
      <w:proofErr w:type="spellStart"/>
      <w:r w:rsidRPr="00003ABE">
        <w:rPr>
          <w:rFonts w:ascii="Times New Roman" w:hAnsi="Times New Roman" w:cs="Times New Roman"/>
        </w:rPr>
        <w:t>Nexys</w:t>
      </w:r>
      <w:proofErr w:type="spellEnd"/>
      <w:r w:rsidRPr="00003ABE">
        <w:rPr>
          <w:rFonts w:ascii="Times New Roman" w:hAnsi="Times New Roman" w:cs="Times New Roman"/>
        </w:rPr>
        <w:t xml:space="preserve"> 4. </w:t>
      </w:r>
    </w:p>
    <w:p w14:paraId="5463B280" w14:textId="16B9F1BD" w:rsidR="0082319A" w:rsidRDefault="0082319A" w:rsidP="0082319A">
      <w:pPr>
        <w:jc w:val="left"/>
        <w:rPr>
          <w:rFonts w:ascii="Times New Roman" w:hAnsi="Times New Roman" w:cs="Times New Roman"/>
        </w:rPr>
      </w:pPr>
      <w:r w:rsidRPr="00003ABE">
        <w:rPr>
          <w:rFonts w:ascii="Times New Roman" w:hAnsi="Times New Roman" w:cs="Times New Roman"/>
        </w:rPr>
        <w:t xml:space="preserve">El desarrollo se realizó mediante el lenguaje VHDL, aprovechando las capacidades del FPGA Artix-7 presente en la tarjeta </w:t>
      </w:r>
      <w:proofErr w:type="spellStart"/>
      <w:r w:rsidRPr="00003ABE">
        <w:rPr>
          <w:rFonts w:ascii="Times New Roman" w:hAnsi="Times New Roman" w:cs="Times New Roman"/>
        </w:rPr>
        <w:t>Nexys</w:t>
      </w:r>
      <w:proofErr w:type="spellEnd"/>
      <w:r w:rsidRPr="00003ABE">
        <w:rPr>
          <w:rFonts w:ascii="Times New Roman" w:hAnsi="Times New Roman" w:cs="Times New Roman"/>
        </w:rPr>
        <w:t xml:space="preserve"> 4, junto con las herramientas de diseño Vivado </w:t>
      </w:r>
      <w:proofErr w:type="spellStart"/>
      <w:r w:rsidRPr="00003ABE">
        <w:rPr>
          <w:rFonts w:ascii="Times New Roman" w:hAnsi="Times New Roman" w:cs="Times New Roman"/>
        </w:rPr>
        <w:t>Design</w:t>
      </w:r>
      <w:proofErr w:type="spellEnd"/>
      <w:r w:rsidRPr="00003ABE">
        <w:rPr>
          <w:rFonts w:ascii="Times New Roman" w:hAnsi="Times New Roman" w:cs="Times New Roman"/>
        </w:rPr>
        <w:t xml:space="preserve"> Suite.</w:t>
      </w:r>
    </w:p>
    <w:p w14:paraId="4B639AA5" w14:textId="77557CF9" w:rsidR="00DE2E96" w:rsidRDefault="00BF5B86" w:rsidP="008231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</w:t>
      </w:r>
      <w:r w:rsidR="00FB6EB4">
        <w:rPr>
          <w:rFonts w:ascii="Times New Roman" w:hAnsi="Times New Roman" w:cs="Times New Roman"/>
        </w:rPr>
        <w:t>del</w:t>
      </w:r>
      <w:r w:rsidR="00A11593">
        <w:rPr>
          <w:rFonts w:ascii="Times New Roman" w:hAnsi="Times New Roman" w:cs="Times New Roman"/>
        </w:rPr>
        <w:t xml:space="preserve"> estudio de Sistemas Digitales, existen </w:t>
      </w:r>
      <w:r w:rsidR="00FB6EB4">
        <w:rPr>
          <w:rFonts w:ascii="Times New Roman" w:hAnsi="Times New Roman" w:cs="Times New Roman"/>
        </w:rPr>
        <w:t>las operaciones aritméticas</w:t>
      </w:r>
      <w:r w:rsidR="00A11593">
        <w:rPr>
          <w:rFonts w:ascii="Times New Roman" w:hAnsi="Times New Roman" w:cs="Times New Roman"/>
        </w:rPr>
        <w:t xml:space="preserve"> y las operaciones lógicas que se realizan </w:t>
      </w:r>
      <w:r w:rsidR="00D81C92">
        <w:rPr>
          <w:rFonts w:ascii="Times New Roman" w:hAnsi="Times New Roman" w:cs="Times New Roman"/>
        </w:rPr>
        <w:t xml:space="preserve">a través de los circuitos </w:t>
      </w:r>
      <w:proofErr w:type="spellStart"/>
      <w:r w:rsidR="00D81C92">
        <w:rPr>
          <w:rFonts w:ascii="Times New Roman" w:hAnsi="Times New Roman" w:cs="Times New Roman"/>
        </w:rPr>
        <w:t>combinacionales</w:t>
      </w:r>
      <w:proofErr w:type="spellEnd"/>
      <w:r w:rsidR="00D81C92">
        <w:rPr>
          <w:rFonts w:ascii="Times New Roman" w:hAnsi="Times New Roman" w:cs="Times New Roman"/>
        </w:rPr>
        <w:t xml:space="preserve"> diseñados para manipular números binarios. </w:t>
      </w:r>
    </w:p>
    <w:p w14:paraId="3D528DA6" w14:textId="6C23345A" w:rsidR="00D81C92" w:rsidRDefault="00D81C92" w:rsidP="008231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Cuando hablamos de las operaciones Binarias podemos ha</w:t>
      </w:r>
      <w:r w:rsidR="00BE38B2">
        <w:rPr>
          <w:rFonts w:ascii="Times New Roman" w:hAnsi="Times New Roman" w:cs="Times New Roman"/>
        </w:rPr>
        <w:t xml:space="preserve">blar </w:t>
      </w:r>
      <w:r w:rsidR="00FB6EB4">
        <w:rPr>
          <w:rFonts w:ascii="Times New Roman" w:hAnsi="Times New Roman" w:cs="Times New Roman"/>
        </w:rPr>
        <w:t>sobre</w:t>
      </w:r>
      <w:r w:rsidR="00BE38B2">
        <w:rPr>
          <w:rFonts w:ascii="Times New Roman" w:hAnsi="Times New Roman" w:cs="Times New Roman"/>
        </w:rPr>
        <w:t xml:space="preserve"> el restador y el comparador que puede ser binario (2 bits, es decir, 11 como </w:t>
      </w:r>
      <w:r w:rsidR="00FB6EB4">
        <w:rPr>
          <w:rFonts w:ascii="Times New Roman" w:hAnsi="Times New Roman" w:cs="Times New Roman"/>
        </w:rPr>
        <w:t>máximo</w:t>
      </w:r>
      <w:r w:rsidR="00BE38B2">
        <w:rPr>
          <w:rFonts w:ascii="Times New Roman" w:hAnsi="Times New Roman" w:cs="Times New Roman"/>
        </w:rPr>
        <w:t>) y de 4 bits (</w:t>
      </w:r>
      <w:r w:rsidR="00FB6EB4">
        <w:rPr>
          <w:rFonts w:ascii="Times New Roman" w:hAnsi="Times New Roman" w:cs="Times New Roman"/>
        </w:rPr>
        <w:t>1111 como máximo</w:t>
      </w:r>
      <w:r w:rsidR="00BE38B2">
        <w:rPr>
          <w:rFonts w:ascii="Times New Roman" w:hAnsi="Times New Roman" w:cs="Times New Roman"/>
        </w:rPr>
        <w:t>)</w:t>
      </w:r>
    </w:p>
    <w:p w14:paraId="09CFD2D1" w14:textId="767BAB2F" w:rsidR="00BF5B86" w:rsidRDefault="00FB6EB4" w:rsidP="0082319A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1CD28E" wp14:editId="13AB785E">
            <wp:simplePos x="0" y="0"/>
            <wp:positionH relativeFrom="margin">
              <wp:posOffset>1433830</wp:posOffset>
            </wp:positionH>
            <wp:positionV relativeFrom="paragraph">
              <wp:posOffset>142875</wp:posOffset>
            </wp:positionV>
            <wp:extent cx="2287270" cy="2895600"/>
            <wp:effectExtent l="0" t="0" r="0" b="0"/>
            <wp:wrapSquare wrapText="bothSides"/>
            <wp:docPr id="1678476409" name="Imagen 6" descr="Binario: Combinación y conversión - Jar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io: Combinación y conversión - Jarro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BC3E4" w14:textId="77777777" w:rsidR="00DE2E96" w:rsidRDefault="00DE2E96" w:rsidP="0082319A">
      <w:pPr>
        <w:jc w:val="left"/>
        <w:rPr>
          <w:rFonts w:ascii="Times New Roman" w:hAnsi="Times New Roman" w:cs="Times New Roman"/>
        </w:rPr>
      </w:pPr>
    </w:p>
    <w:p w14:paraId="7FEB7298" w14:textId="77777777" w:rsidR="00DE2E96" w:rsidRDefault="00DE2E96" w:rsidP="0082319A">
      <w:pPr>
        <w:jc w:val="left"/>
        <w:rPr>
          <w:rFonts w:ascii="Times New Roman" w:hAnsi="Times New Roman" w:cs="Times New Roman"/>
        </w:rPr>
      </w:pPr>
    </w:p>
    <w:p w14:paraId="50EDB922" w14:textId="77777777" w:rsidR="00DE2E96" w:rsidRDefault="00DE2E96" w:rsidP="0082319A">
      <w:pPr>
        <w:jc w:val="left"/>
        <w:rPr>
          <w:rFonts w:ascii="Times New Roman" w:hAnsi="Times New Roman" w:cs="Times New Roman"/>
        </w:rPr>
      </w:pPr>
    </w:p>
    <w:p w14:paraId="31EB0691" w14:textId="77777777" w:rsidR="00DE2E96" w:rsidRDefault="00DE2E96" w:rsidP="0082319A">
      <w:pPr>
        <w:jc w:val="left"/>
        <w:rPr>
          <w:rFonts w:ascii="Times New Roman" w:hAnsi="Times New Roman" w:cs="Times New Roman"/>
        </w:rPr>
      </w:pPr>
    </w:p>
    <w:p w14:paraId="2734C0EB" w14:textId="77777777" w:rsidR="00DE2E96" w:rsidRDefault="00DE2E96" w:rsidP="0082319A">
      <w:pPr>
        <w:jc w:val="left"/>
        <w:rPr>
          <w:rFonts w:ascii="Times New Roman" w:hAnsi="Times New Roman" w:cs="Times New Roman"/>
        </w:rPr>
      </w:pPr>
    </w:p>
    <w:p w14:paraId="6AEA320E" w14:textId="77777777" w:rsidR="00DE2E96" w:rsidRDefault="00DE2E96" w:rsidP="0082319A">
      <w:pPr>
        <w:jc w:val="left"/>
        <w:rPr>
          <w:rFonts w:ascii="Times New Roman" w:hAnsi="Times New Roman" w:cs="Times New Roman"/>
        </w:rPr>
      </w:pPr>
    </w:p>
    <w:p w14:paraId="5788C5B4" w14:textId="77777777" w:rsidR="00DE2E96" w:rsidRPr="00003ABE" w:rsidRDefault="00DE2E96" w:rsidP="0082319A">
      <w:pPr>
        <w:jc w:val="left"/>
        <w:rPr>
          <w:rFonts w:ascii="Times New Roman" w:hAnsi="Times New Roman" w:cs="Times New Roman"/>
        </w:rPr>
      </w:pPr>
    </w:p>
    <w:p w14:paraId="10E56469" w14:textId="77777777" w:rsidR="00FB6EB4" w:rsidRDefault="00FB6EB4">
      <w:pPr>
        <w:spacing w:line="278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7FB4D51F" w14:textId="1D9C513D" w:rsidR="0082319A" w:rsidRDefault="00DE2E96" w:rsidP="00F11495">
      <w:pPr>
        <w:pStyle w:val="Ttulo1"/>
        <w:rPr>
          <w:rFonts w:ascii="Times New Roman" w:hAnsi="Times New Roman" w:cs="Times New Roman"/>
        </w:rPr>
      </w:pPr>
      <w:bookmarkStart w:id="1" w:name="_Toc211611887"/>
      <w:r>
        <w:rPr>
          <w:rFonts w:ascii="Times New Roman" w:hAnsi="Times New Roman" w:cs="Times New Roman"/>
        </w:rPr>
        <w:lastRenderedPageBreak/>
        <w:t>Restador</w:t>
      </w:r>
      <w:r w:rsidR="0082319A" w:rsidRPr="00003ABE">
        <w:rPr>
          <w:rFonts w:ascii="Times New Roman" w:hAnsi="Times New Roman" w:cs="Times New Roman"/>
        </w:rPr>
        <w:t xml:space="preserve"> Binario</w:t>
      </w:r>
      <w:bookmarkEnd w:id="1"/>
    </w:p>
    <w:p w14:paraId="7DA2481E" w14:textId="62118AB3" w:rsidR="00742820" w:rsidRDefault="00B656AF" w:rsidP="00742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resta binaria es una operación aritmética, </w:t>
      </w:r>
      <w:r w:rsidR="004B1C90">
        <w:rPr>
          <w:rFonts w:ascii="Times New Roman" w:hAnsi="Times New Roman" w:cs="Times New Roman"/>
        </w:rPr>
        <w:t xml:space="preserve">que consiste en obtener la </w:t>
      </w:r>
      <w:proofErr w:type="spellStart"/>
      <w:r w:rsidR="004B1C90">
        <w:rPr>
          <w:rFonts w:ascii="Times New Roman" w:hAnsi="Times New Roman" w:cs="Times New Roman"/>
        </w:rPr>
        <w:t>diferenci</w:t>
      </w:r>
      <w:proofErr w:type="spellEnd"/>
      <w:r w:rsidR="004B1C90">
        <w:rPr>
          <w:rFonts w:ascii="Times New Roman" w:hAnsi="Times New Roman" w:cs="Times New Roman"/>
        </w:rPr>
        <w:t xml:space="preserve"> entre dos números expresados en base 2. En el sistema binario, las reglas de la resta son similares a las del sistema decimal pero solo involucrando 0 y 1</w:t>
      </w:r>
      <w:r w:rsidR="00351406">
        <w:rPr>
          <w:rFonts w:ascii="Times New Roman" w:hAnsi="Times New Roman" w:cs="Times New Roman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4677"/>
      </w:tblGrid>
      <w:tr w:rsidR="00351406" w14:paraId="2D626D83" w14:textId="77777777" w:rsidTr="002B18BF">
        <w:tc>
          <w:tcPr>
            <w:tcW w:w="1696" w:type="dxa"/>
          </w:tcPr>
          <w:p w14:paraId="6E4CF25F" w14:textId="5D8111C2" w:rsidR="00351406" w:rsidRDefault="00351406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Operación </w:t>
            </w:r>
          </w:p>
        </w:tc>
        <w:tc>
          <w:tcPr>
            <w:tcW w:w="1560" w:type="dxa"/>
          </w:tcPr>
          <w:p w14:paraId="18FB0DFE" w14:textId="72BAB80A" w:rsidR="00351406" w:rsidRDefault="00351406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Resultado </w:t>
            </w:r>
          </w:p>
        </w:tc>
        <w:tc>
          <w:tcPr>
            <w:tcW w:w="4677" w:type="dxa"/>
          </w:tcPr>
          <w:p w14:paraId="725476E7" w14:textId="18129FFD" w:rsidR="00351406" w:rsidRDefault="00351406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Préstamo </w:t>
            </w:r>
          </w:p>
        </w:tc>
      </w:tr>
      <w:tr w:rsidR="00351406" w14:paraId="3C88100E" w14:textId="77777777" w:rsidTr="002B18BF">
        <w:tc>
          <w:tcPr>
            <w:tcW w:w="1696" w:type="dxa"/>
          </w:tcPr>
          <w:p w14:paraId="340FFC27" w14:textId="06EF8888" w:rsidR="00351406" w:rsidRDefault="00351406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0</w:t>
            </w:r>
          </w:p>
        </w:tc>
        <w:tc>
          <w:tcPr>
            <w:tcW w:w="1560" w:type="dxa"/>
          </w:tcPr>
          <w:p w14:paraId="64493B88" w14:textId="4BB88760" w:rsidR="00351406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7" w:type="dxa"/>
          </w:tcPr>
          <w:p w14:paraId="687DC8AA" w14:textId="4633E134" w:rsidR="00351406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51406" w14:paraId="6AB8F157" w14:textId="77777777" w:rsidTr="002B18BF">
        <w:tc>
          <w:tcPr>
            <w:tcW w:w="1696" w:type="dxa"/>
          </w:tcPr>
          <w:p w14:paraId="4ADCAAF3" w14:textId="0938E13F" w:rsidR="00351406" w:rsidRDefault="00351406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– 0 </w:t>
            </w:r>
          </w:p>
        </w:tc>
        <w:tc>
          <w:tcPr>
            <w:tcW w:w="1560" w:type="dxa"/>
          </w:tcPr>
          <w:p w14:paraId="0E96F928" w14:textId="012E3E81" w:rsidR="00351406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7" w:type="dxa"/>
          </w:tcPr>
          <w:p w14:paraId="50E134F1" w14:textId="4F535525" w:rsidR="00351406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51406" w14:paraId="361B2688" w14:textId="77777777" w:rsidTr="002B18BF">
        <w:tc>
          <w:tcPr>
            <w:tcW w:w="1696" w:type="dxa"/>
          </w:tcPr>
          <w:p w14:paraId="540F971B" w14:textId="1D138C3C" w:rsidR="00351406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– 1 </w:t>
            </w:r>
          </w:p>
        </w:tc>
        <w:tc>
          <w:tcPr>
            <w:tcW w:w="1560" w:type="dxa"/>
          </w:tcPr>
          <w:p w14:paraId="7524D45A" w14:textId="1E461CB3" w:rsidR="00351406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7" w:type="dxa"/>
          </w:tcPr>
          <w:p w14:paraId="20F36FF7" w14:textId="4AF64156" w:rsidR="00351406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B18BF" w14:paraId="50BB0F65" w14:textId="77777777" w:rsidTr="002B18BF">
        <w:tc>
          <w:tcPr>
            <w:tcW w:w="1696" w:type="dxa"/>
          </w:tcPr>
          <w:p w14:paraId="6C2247E2" w14:textId="4D3A2C0B" w:rsidR="002B18BF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– 1 </w:t>
            </w:r>
          </w:p>
        </w:tc>
        <w:tc>
          <w:tcPr>
            <w:tcW w:w="1560" w:type="dxa"/>
          </w:tcPr>
          <w:p w14:paraId="7A2C91C6" w14:textId="02C7CDEE" w:rsidR="002B18BF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7" w:type="dxa"/>
          </w:tcPr>
          <w:p w14:paraId="1AE14FB2" w14:textId="5E2B5B91" w:rsidR="002B18BF" w:rsidRDefault="002B18BF" w:rsidP="007428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(se toma préstamo del bit más significativo)</w:t>
            </w:r>
          </w:p>
        </w:tc>
      </w:tr>
    </w:tbl>
    <w:p w14:paraId="457C042C" w14:textId="77777777" w:rsidR="00351406" w:rsidRDefault="00351406" w:rsidP="00742820">
      <w:pPr>
        <w:rPr>
          <w:rFonts w:ascii="Times New Roman" w:hAnsi="Times New Roman" w:cs="Times New Roman"/>
        </w:rPr>
      </w:pPr>
    </w:p>
    <w:p w14:paraId="35D5AF7A" w14:textId="6E395F36" w:rsidR="002B18BF" w:rsidRPr="00B656AF" w:rsidRDefault="00DC7E75" w:rsidP="00742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resta binaria se implementa mediante el complemento a dos, lo que permite utilizar el mismo circuito que un sumador para realizar restas. </w:t>
      </w:r>
    </w:p>
    <w:p w14:paraId="3126D61C" w14:textId="7F6FDD65" w:rsidR="0082319A" w:rsidRDefault="00D344C7" w:rsidP="00F11495">
      <w:pPr>
        <w:pStyle w:val="Ttulo1"/>
        <w:rPr>
          <w:rFonts w:ascii="Times New Roman" w:hAnsi="Times New Roman" w:cs="Times New Roman"/>
        </w:rPr>
      </w:pPr>
      <w:bookmarkStart w:id="2" w:name="_Toc211611888"/>
      <w:r>
        <w:rPr>
          <w:rFonts w:ascii="Times New Roman" w:hAnsi="Times New Roman" w:cs="Times New Roman"/>
        </w:rPr>
        <w:t>Restador</w:t>
      </w:r>
      <w:r w:rsidR="0082319A" w:rsidRPr="00003ABE">
        <w:rPr>
          <w:rFonts w:ascii="Times New Roman" w:hAnsi="Times New Roman" w:cs="Times New Roman"/>
        </w:rPr>
        <w:t xml:space="preserve"> de 4 bits</w:t>
      </w:r>
      <w:bookmarkEnd w:id="2"/>
    </w:p>
    <w:p w14:paraId="55245364" w14:textId="2DE8B59B" w:rsidR="002262D5" w:rsidRDefault="002262D5" w:rsidP="002262D5">
      <w:pPr>
        <w:rPr>
          <w:rFonts w:ascii="Times New Roman" w:hAnsi="Times New Roman" w:cs="Times New Roman"/>
        </w:rPr>
      </w:pPr>
      <w:r w:rsidRPr="00D51F5C">
        <w:rPr>
          <w:rFonts w:ascii="Times New Roman" w:hAnsi="Times New Roman" w:cs="Times New Roman"/>
        </w:rPr>
        <w:t xml:space="preserve">Es un circuito </w:t>
      </w:r>
      <w:proofErr w:type="spellStart"/>
      <w:r w:rsidR="00D51F5C" w:rsidRPr="00D51F5C">
        <w:rPr>
          <w:rFonts w:ascii="Times New Roman" w:hAnsi="Times New Roman" w:cs="Times New Roman"/>
        </w:rPr>
        <w:t>combinacional</w:t>
      </w:r>
      <w:proofErr w:type="spellEnd"/>
      <w:r w:rsidRPr="00D51F5C">
        <w:rPr>
          <w:rFonts w:ascii="Times New Roman" w:hAnsi="Times New Roman" w:cs="Times New Roman"/>
        </w:rPr>
        <w:t xml:space="preserve"> diseñado para realizar la resta entre dos </w:t>
      </w:r>
      <w:proofErr w:type="gramStart"/>
      <w:r w:rsidRPr="00D51F5C">
        <w:rPr>
          <w:rFonts w:ascii="Times New Roman" w:hAnsi="Times New Roman" w:cs="Times New Roman"/>
        </w:rPr>
        <w:t>numero</w:t>
      </w:r>
      <w:proofErr w:type="gramEnd"/>
      <w:r w:rsidRPr="00D51F5C">
        <w:rPr>
          <w:rFonts w:ascii="Times New Roman" w:hAnsi="Times New Roman" w:cs="Times New Roman"/>
        </w:rPr>
        <w:t xml:space="preserve"> binarios de 5 bits. Su función principal es obtener la diferencia entre dos </w:t>
      </w:r>
      <w:proofErr w:type="spellStart"/>
      <w:r w:rsidR="00D51F5C" w:rsidRPr="00D51F5C">
        <w:rPr>
          <w:rFonts w:ascii="Times New Roman" w:hAnsi="Times New Roman" w:cs="Times New Roman"/>
        </w:rPr>
        <w:t>operandos</w:t>
      </w:r>
      <w:proofErr w:type="spellEnd"/>
      <w:r w:rsidR="00D51F5C" w:rsidRPr="00D51F5C">
        <w:rPr>
          <w:rFonts w:ascii="Times New Roman" w:hAnsi="Times New Roman" w:cs="Times New Roman"/>
        </w:rPr>
        <w:t xml:space="preserve">, cada uno representado por 4 bits, es decir: valores desde 0000 hasta 1111. </w:t>
      </w:r>
    </w:p>
    <w:p w14:paraId="44B6D922" w14:textId="58410415" w:rsidR="00D51F5C" w:rsidRDefault="00D51F5C" w:rsidP="002262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Procedimiento: </w:t>
      </w:r>
    </w:p>
    <w:p w14:paraId="6A5F69DF" w14:textId="77777777" w:rsidR="00D51F5C" w:rsidRDefault="00D51F5C" w:rsidP="00D51F5C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D51F5C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toma el numero B (Sustraendo)</w:t>
      </w:r>
    </w:p>
    <w:p w14:paraId="508CFE96" w14:textId="77777777" w:rsidR="00206414" w:rsidRDefault="00D51F5C" w:rsidP="00D51F5C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invierte todos sus bits </w:t>
      </w:r>
      <w:r w:rsidR="00206414">
        <w:rPr>
          <w:rFonts w:ascii="Times New Roman" w:hAnsi="Times New Roman" w:cs="Times New Roman"/>
        </w:rPr>
        <w:t>(se obtiene su complemento a uno)</w:t>
      </w:r>
    </w:p>
    <w:p w14:paraId="1F18B814" w14:textId="77777777" w:rsidR="00206414" w:rsidRDefault="00206414" w:rsidP="00D51F5C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suma 1 al resultado, obteniendo el complemento a dos de B</w:t>
      </w:r>
    </w:p>
    <w:p w14:paraId="2186088A" w14:textId="2C389008" w:rsidR="00206414" w:rsidRDefault="00206414" w:rsidP="00D51F5C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Finalmente, se suma ese resultado al número A</w:t>
      </w:r>
    </w:p>
    <w:p w14:paraId="1732EF7C" w14:textId="11B3E708" w:rsidR="00D51F5C" w:rsidRPr="004B5896" w:rsidRDefault="004B5896" w:rsidP="004B5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– B = A + (complemento a dos de B)</w:t>
      </w:r>
    </w:p>
    <w:p w14:paraId="10F1E473" w14:textId="77777777" w:rsidR="004B5896" w:rsidRDefault="004B5896" w:rsidP="00ED06CF">
      <w:pPr>
        <w:pStyle w:val="Ttulo1"/>
        <w:rPr>
          <w:rFonts w:ascii="Times New Roman" w:hAnsi="Times New Roman" w:cs="Times New Roman"/>
        </w:rPr>
      </w:pPr>
    </w:p>
    <w:p w14:paraId="7EA3A19E" w14:textId="4E1FBDCF" w:rsidR="004B5896" w:rsidRPr="004B5896" w:rsidRDefault="004B5896" w:rsidP="004B5896">
      <w:pPr>
        <w:spacing w:line="278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40"/>
        </w:rPr>
      </w:pPr>
    </w:p>
    <w:p w14:paraId="43E5AE6B" w14:textId="77777777" w:rsidR="004B5896" w:rsidRDefault="004B5896">
      <w:pPr>
        <w:spacing w:line="278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2E17D040" w14:textId="667C26B4" w:rsidR="00ED06CF" w:rsidRDefault="00ED06CF" w:rsidP="00ED06CF">
      <w:pPr>
        <w:pStyle w:val="Ttulo1"/>
        <w:rPr>
          <w:rFonts w:ascii="Times New Roman" w:hAnsi="Times New Roman" w:cs="Times New Roman"/>
        </w:rPr>
      </w:pPr>
      <w:bookmarkStart w:id="3" w:name="_Toc211611889"/>
      <w:r>
        <w:rPr>
          <w:rFonts w:ascii="Times New Roman" w:hAnsi="Times New Roman" w:cs="Times New Roman"/>
        </w:rPr>
        <w:lastRenderedPageBreak/>
        <w:t>Comparador binario</w:t>
      </w:r>
      <w:bookmarkEnd w:id="3"/>
    </w:p>
    <w:p w14:paraId="02C8E326" w14:textId="68254E1C" w:rsidR="005B1DDA" w:rsidRDefault="005B1DDA" w:rsidP="005B1DDA">
      <w:pPr>
        <w:rPr>
          <w:rFonts w:ascii="Times New Roman" w:hAnsi="Times New Roman" w:cs="Times New Roman"/>
        </w:rPr>
      </w:pPr>
      <w:r w:rsidRPr="005B1DDA">
        <w:rPr>
          <w:rFonts w:ascii="Times New Roman" w:hAnsi="Times New Roman" w:cs="Times New Roman"/>
        </w:rPr>
        <w:t xml:space="preserve">El comparador binario es un circuito </w:t>
      </w:r>
      <w:proofErr w:type="spellStart"/>
      <w:r w:rsidRPr="005B1DDA">
        <w:rPr>
          <w:rFonts w:ascii="Times New Roman" w:hAnsi="Times New Roman" w:cs="Times New Roman"/>
        </w:rPr>
        <w:t>combinacional</w:t>
      </w:r>
      <w:proofErr w:type="spellEnd"/>
      <w:r w:rsidRPr="005B1DDA">
        <w:rPr>
          <w:rFonts w:ascii="Times New Roman" w:hAnsi="Times New Roman" w:cs="Times New Roman"/>
        </w:rPr>
        <w:t xml:space="preserve"> que compara dos números binarios y determina su relación de magnitud. El circuito genera tres posibles salidas lógicas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C17414" w14:paraId="66DFF026" w14:textId="77777777" w:rsidTr="00C17414">
        <w:tc>
          <w:tcPr>
            <w:tcW w:w="1271" w:type="dxa"/>
          </w:tcPr>
          <w:p w14:paraId="651DDBBC" w14:textId="70815D9D" w:rsidR="00C17414" w:rsidRDefault="00C17414" w:rsidP="005B1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 &gt; B</w:t>
            </w:r>
          </w:p>
        </w:tc>
        <w:tc>
          <w:tcPr>
            <w:tcW w:w="7557" w:type="dxa"/>
          </w:tcPr>
          <w:p w14:paraId="4583A864" w14:textId="09E37B27" w:rsidR="00C17414" w:rsidRDefault="00C17414" w:rsidP="005B1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que el numero a es mayor a B</w:t>
            </w:r>
          </w:p>
        </w:tc>
      </w:tr>
      <w:tr w:rsidR="00C17414" w14:paraId="771A5B1A" w14:textId="77777777" w:rsidTr="00C17414">
        <w:tc>
          <w:tcPr>
            <w:tcW w:w="1271" w:type="dxa"/>
          </w:tcPr>
          <w:p w14:paraId="380CCA41" w14:textId="3834D9E4" w:rsidR="00C17414" w:rsidRDefault="00C17414" w:rsidP="005B1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= B </w:t>
            </w:r>
          </w:p>
        </w:tc>
        <w:tc>
          <w:tcPr>
            <w:tcW w:w="7557" w:type="dxa"/>
          </w:tcPr>
          <w:p w14:paraId="5DB80165" w14:textId="35F9690D" w:rsidR="00C17414" w:rsidRDefault="00C17414" w:rsidP="005B1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que ambos números son iguales </w:t>
            </w:r>
          </w:p>
        </w:tc>
      </w:tr>
      <w:tr w:rsidR="00C17414" w14:paraId="3000AF63" w14:textId="77777777" w:rsidTr="00C17414">
        <w:tc>
          <w:tcPr>
            <w:tcW w:w="1271" w:type="dxa"/>
          </w:tcPr>
          <w:p w14:paraId="4925E55D" w14:textId="5D1A38C0" w:rsidR="00C17414" w:rsidRDefault="00C17414" w:rsidP="005B1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&lt; B</w:t>
            </w:r>
          </w:p>
        </w:tc>
        <w:tc>
          <w:tcPr>
            <w:tcW w:w="7557" w:type="dxa"/>
          </w:tcPr>
          <w:p w14:paraId="4DDCF06F" w14:textId="08FF3420" w:rsidR="00C17414" w:rsidRDefault="00C17414" w:rsidP="005B1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que el numero a es menor al B</w:t>
            </w:r>
          </w:p>
        </w:tc>
      </w:tr>
    </w:tbl>
    <w:p w14:paraId="4FB0669E" w14:textId="77777777" w:rsidR="00C17414" w:rsidRPr="005B1DDA" w:rsidRDefault="00C17414" w:rsidP="005B1DDA">
      <w:pPr>
        <w:rPr>
          <w:rFonts w:ascii="Times New Roman" w:hAnsi="Times New Roman" w:cs="Times New Roman"/>
        </w:rPr>
      </w:pPr>
    </w:p>
    <w:p w14:paraId="44402D7D" w14:textId="32E52434" w:rsidR="00ED06CF" w:rsidRPr="00003ABE" w:rsidRDefault="00ED06CF" w:rsidP="00ED06CF">
      <w:pPr>
        <w:pStyle w:val="Ttulo1"/>
        <w:rPr>
          <w:rFonts w:ascii="Times New Roman" w:hAnsi="Times New Roman" w:cs="Times New Roman"/>
        </w:rPr>
      </w:pPr>
      <w:bookmarkStart w:id="4" w:name="_Toc211611890"/>
      <w:r>
        <w:rPr>
          <w:rFonts w:ascii="Times New Roman" w:hAnsi="Times New Roman" w:cs="Times New Roman"/>
        </w:rPr>
        <w:t>Comparador de 4 bits</w:t>
      </w:r>
      <w:bookmarkEnd w:id="4"/>
    </w:p>
    <w:p w14:paraId="71BAD483" w14:textId="4F777827" w:rsidR="009F6836" w:rsidRDefault="00016F38" w:rsidP="00ED06CF">
      <w:pPr>
        <w:rPr>
          <w:rFonts w:ascii="Times New Roman" w:hAnsi="Times New Roman" w:cs="Times New Roman"/>
        </w:rPr>
      </w:pPr>
      <w:r w:rsidRPr="00016F38">
        <w:rPr>
          <w:rFonts w:ascii="Times New Roman" w:hAnsi="Times New Roman" w:cs="Times New Roman"/>
        </w:rPr>
        <w:t xml:space="preserve">Es otro circuito </w:t>
      </w:r>
      <w:proofErr w:type="spellStart"/>
      <w:r w:rsidRPr="00016F38">
        <w:rPr>
          <w:rFonts w:ascii="Times New Roman" w:hAnsi="Times New Roman" w:cs="Times New Roman"/>
        </w:rPr>
        <w:t>combinacional</w:t>
      </w:r>
      <w:proofErr w:type="spellEnd"/>
      <w:r w:rsidRPr="00016F38">
        <w:rPr>
          <w:rFonts w:ascii="Times New Roman" w:hAnsi="Times New Roman" w:cs="Times New Roman"/>
        </w:rPr>
        <w:t xml:space="preserve"> pero su objetico no es realizar operaciones aritméticas, sino comparar dos números binarios de 4 bits para determinar su relación </w:t>
      </w:r>
      <w:r w:rsidR="009F6836">
        <w:rPr>
          <w:rFonts w:ascii="Times New Roman" w:hAnsi="Times New Roman" w:cs="Times New Roman"/>
        </w:rPr>
        <w:t xml:space="preserve">de magnitud. </w:t>
      </w:r>
      <w:r w:rsidR="009F6836">
        <w:rPr>
          <w:rFonts w:ascii="Times New Roman" w:hAnsi="Times New Roman" w:cs="Times New Roman"/>
        </w:rPr>
        <w:br/>
        <w:t xml:space="preserve">Al igual que el comparador binario </w:t>
      </w:r>
      <w:r w:rsidR="00D97DF2">
        <w:rPr>
          <w:rFonts w:ascii="Times New Roman" w:hAnsi="Times New Roman" w:cs="Times New Roman"/>
        </w:rPr>
        <w:t xml:space="preserve">compara si A es igual a B, B es menor que A o si B es mayor que A. </w:t>
      </w:r>
    </w:p>
    <w:p w14:paraId="5A5AE15C" w14:textId="23C8642C" w:rsidR="00D97DF2" w:rsidRDefault="00D97DF2" w:rsidP="00ED06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Solamente hace el </w:t>
      </w:r>
      <w:r w:rsidR="00F457ED">
        <w:rPr>
          <w:rFonts w:ascii="Times New Roman" w:hAnsi="Times New Roman" w:cs="Times New Roman"/>
        </w:rPr>
        <w:t>análisis</w:t>
      </w:r>
      <w:r>
        <w:rPr>
          <w:rFonts w:ascii="Times New Roman" w:hAnsi="Times New Roman" w:cs="Times New Roman"/>
        </w:rPr>
        <w:t xml:space="preserve"> se hace de bit a bit</w:t>
      </w:r>
      <w:r w:rsidR="00F457ED">
        <w:rPr>
          <w:rFonts w:ascii="Times New Roman" w:hAnsi="Times New Roman" w:cs="Times New Roman"/>
        </w:rPr>
        <w:t xml:space="preserve"> desde el más significativo hacia el menos significativo. </w:t>
      </w:r>
    </w:p>
    <w:p w14:paraId="2F609D51" w14:textId="77777777" w:rsidR="00F457ED" w:rsidRPr="00016F38" w:rsidRDefault="00F457ED" w:rsidP="00ED06CF">
      <w:pPr>
        <w:rPr>
          <w:rFonts w:ascii="Times New Roman" w:hAnsi="Times New Roman" w:cs="Times New Roman"/>
        </w:rPr>
      </w:pPr>
    </w:p>
    <w:p w14:paraId="04D5218F" w14:textId="77777777" w:rsidR="00016F38" w:rsidRPr="00ED06CF" w:rsidRDefault="00016F38" w:rsidP="00ED06CF"/>
    <w:p w14:paraId="1F377889" w14:textId="77777777" w:rsidR="00ED06CF" w:rsidRPr="00ED06CF" w:rsidRDefault="00ED06CF" w:rsidP="00ED06CF"/>
    <w:p w14:paraId="4779BA3E" w14:textId="77777777" w:rsidR="00742820" w:rsidRDefault="00742820">
      <w:pPr>
        <w:spacing w:line="278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596EB083" w14:textId="665434C8" w:rsidR="0082319A" w:rsidRPr="00003ABE" w:rsidRDefault="0082319A" w:rsidP="00F11495">
      <w:pPr>
        <w:pStyle w:val="Ttulo1"/>
        <w:rPr>
          <w:rFonts w:ascii="Times New Roman" w:hAnsi="Times New Roman" w:cs="Times New Roman"/>
        </w:rPr>
      </w:pPr>
      <w:bookmarkStart w:id="5" w:name="_Toc211611891"/>
      <w:r w:rsidRPr="00003ABE">
        <w:rPr>
          <w:rFonts w:ascii="Times New Roman" w:hAnsi="Times New Roman" w:cs="Times New Roman"/>
        </w:rPr>
        <w:lastRenderedPageBreak/>
        <w:t>Descripción en VHDL</w:t>
      </w:r>
      <w:bookmarkEnd w:id="5"/>
    </w:p>
    <w:p w14:paraId="06767CE4" w14:textId="61B77BB6" w:rsidR="0082319A" w:rsidRDefault="0082319A" w:rsidP="0082319A">
      <w:pPr>
        <w:jc w:val="left"/>
        <w:rPr>
          <w:rFonts w:ascii="Times New Roman" w:hAnsi="Times New Roman" w:cs="Times New Roman"/>
        </w:rPr>
      </w:pPr>
      <w:r w:rsidRPr="00003ABE">
        <w:rPr>
          <w:rFonts w:ascii="Times New Roman" w:hAnsi="Times New Roman" w:cs="Times New Roman"/>
        </w:rPr>
        <w:t>El código se escribió en VHDL usando la librería estándar IEEE.STD_LOGIC_1164.ALL.</w:t>
      </w:r>
    </w:p>
    <w:p w14:paraId="6A790EC7" w14:textId="136669AA" w:rsidR="00A17ADF" w:rsidRPr="00A17ADF" w:rsidRDefault="00A17ADF" w:rsidP="0082319A">
      <w:pPr>
        <w:jc w:val="left"/>
        <w:rPr>
          <w:rFonts w:ascii="Times New Roman" w:hAnsi="Times New Roman" w:cs="Times New Roman"/>
          <w:b/>
          <w:bCs/>
        </w:rPr>
      </w:pPr>
      <w:r w:rsidRPr="00A17ADF">
        <w:rPr>
          <w:rFonts w:ascii="Times New Roman" w:hAnsi="Times New Roman" w:cs="Times New Roman"/>
          <w:b/>
          <w:bCs/>
        </w:rPr>
        <w:t>Código de restador</w:t>
      </w:r>
      <w:r w:rsidR="000944D5">
        <w:rPr>
          <w:rFonts w:ascii="Times New Roman" w:hAnsi="Times New Roman" w:cs="Times New Roman"/>
          <w:b/>
          <w:bCs/>
        </w:rPr>
        <w:t xml:space="preserve"> de 4 bits</w:t>
      </w:r>
      <w:r>
        <w:rPr>
          <w:rFonts w:ascii="Times New Roman" w:hAnsi="Times New Roman" w:cs="Times New Roman"/>
          <w:b/>
          <w:bCs/>
        </w:rPr>
        <w:t>:</w:t>
      </w:r>
    </w:p>
    <w:p w14:paraId="65762E0C" w14:textId="42EAA948" w:rsidR="00003ABE" w:rsidRDefault="00A17ADF" w:rsidP="00F11495">
      <w:pPr>
        <w:spacing w:line="240" w:lineRule="auto"/>
        <w:jc w:val="left"/>
        <w:rPr>
          <w:rFonts w:ascii="Times New Roman" w:hAnsi="Times New Roman" w:cs="Times New Roman"/>
          <w:lang w:val="en-US"/>
        </w:rPr>
      </w:pPr>
      <w:r w:rsidRPr="00A17A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F6D0C11" wp14:editId="2BD54C42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612130" cy="4530725"/>
            <wp:effectExtent l="0" t="0" r="7620" b="3175"/>
            <wp:wrapSquare wrapText="bothSides"/>
            <wp:docPr id="20839026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02652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40B0" w14:textId="77777777" w:rsidR="00A17ADF" w:rsidRDefault="00A17ADF">
      <w:pPr>
        <w:spacing w:line="278" w:lineRule="auto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6D59DD7" w14:textId="58BCEBDC" w:rsidR="00A17ADF" w:rsidRPr="00A17ADF" w:rsidRDefault="00A17ADF" w:rsidP="00003ABE">
      <w:pPr>
        <w:spacing w:line="278" w:lineRule="auto"/>
        <w:jc w:val="left"/>
        <w:rPr>
          <w:rFonts w:ascii="Times New Roman" w:hAnsi="Times New Roman" w:cs="Times New Roman"/>
          <w:b/>
          <w:bCs/>
          <w:lang w:val="en-US"/>
        </w:rPr>
      </w:pPr>
      <w:r w:rsidRPr="00A17ADF">
        <w:rPr>
          <w:rFonts w:ascii="Times New Roman" w:hAnsi="Times New Roman" w:cs="Times New Roman"/>
          <w:b/>
          <w:bCs/>
          <w:lang w:val="en-US"/>
        </w:rPr>
        <w:lastRenderedPageBreak/>
        <w:t>Distribución de pines del restador</w:t>
      </w:r>
      <w:r w:rsidR="000944D5">
        <w:rPr>
          <w:rFonts w:ascii="Times New Roman" w:hAnsi="Times New Roman" w:cs="Times New Roman"/>
          <w:b/>
          <w:bCs/>
          <w:lang w:val="en-US"/>
        </w:rPr>
        <w:t xml:space="preserve"> de 4 bits</w:t>
      </w:r>
      <w:r w:rsidRPr="00A17ADF">
        <w:rPr>
          <w:rFonts w:ascii="Times New Roman" w:hAnsi="Times New Roman" w:cs="Times New Roman"/>
          <w:b/>
          <w:bCs/>
          <w:lang w:val="en-US"/>
        </w:rPr>
        <w:t xml:space="preserve">:  </w:t>
      </w:r>
    </w:p>
    <w:p w14:paraId="428CD5A5" w14:textId="3E3342A9" w:rsidR="00003ABE" w:rsidRDefault="00A17ADF" w:rsidP="00003ABE">
      <w:pPr>
        <w:spacing w:line="278" w:lineRule="auto"/>
        <w:jc w:val="left"/>
        <w:rPr>
          <w:rFonts w:ascii="Times New Roman" w:hAnsi="Times New Roman" w:cs="Times New Roman"/>
          <w:lang w:val="en-US"/>
        </w:rPr>
      </w:pPr>
      <w:r w:rsidRPr="00A17A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F913013" wp14:editId="75B729F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612130" cy="5451475"/>
            <wp:effectExtent l="0" t="0" r="7620" b="0"/>
            <wp:wrapSquare wrapText="bothSides"/>
            <wp:docPr id="34155604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56041" name="Imagen 1" descr="Interfaz de usuario gráfica, 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ABE">
        <w:rPr>
          <w:rFonts w:ascii="Times New Roman" w:hAnsi="Times New Roman" w:cs="Times New Roman"/>
          <w:lang w:val="en-US"/>
        </w:rPr>
        <w:br w:type="page"/>
      </w:r>
    </w:p>
    <w:p w14:paraId="323D99E5" w14:textId="45EA8934" w:rsidR="00003ABE" w:rsidRDefault="000944D5">
      <w:pPr>
        <w:spacing w:line="278" w:lineRule="auto"/>
        <w:jc w:val="left"/>
        <w:rPr>
          <w:rFonts w:ascii="Times New Roman" w:hAnsi="Times New Roman" w:cs="Times New Roman"/>
          <w:b/>
          <w:bCs/>
          <w:lang w:val="en-US"/>
        </w:rPr>
      </w:pPr>
      <w:r w:rsidRPr="000944D5">
        <w:rPr>
          <w:rFonts w:ascii="Times New Roman" w:hAnsi="Times New Roman" w:cs="Times New Roman"/>
          <w:b/>
          <w:bCs/>
          <w:lang w:val="en-US"/>
        </w:rPr>
        <w:lastRenderedPageBreak/>
        <w:t>Código del comparador</w:t>
      </w:r>
      <w:r>
        <w:rPr>
          <w:rFonts w:ascii="Times New Roman" w:hAnsi="Times New Roman" w:cs="Times New Roman"/>
          <w:b/>
          <w:bCs/>
          <w:lang w:val="en-US"/>
        </w:rPr>
        <w:t xml:space="preserve"> de 4 bits</w:t>
      </w:r>
    </w:p>
    <w:p w14:paraId="00FA257C" w14:textId="17FE53EB" w:rsidR="000944D5" w:rsidRDefault="000944D5">
      <w:pPr>
        <w:spacing w:line="278" w:lineRule="auto"/>
        <w:jc w:val="left"/>
        <w:rPr>
          <w:rFonts w:ascii="Times New Roman" w:hAnsi="Times New Roman" w:cs="Times New Roman"/>
          <w:b/>
          <w:bCs/>
          <w:lang w:val="en-US"/>
        </w:rPr>
      </w:pPr>
      <w:r w:rsidRPr="000944D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2E62BDA" wp14:editId="0EFE4D51">
            <wp:extent cx="4808637" cy="5037257"/>
            <wp:effectExtent l="0" t="0" r="0" b="0"/>
            <wp:docPr id="1449380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07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1CE7" w14:textId="2E90876F" w:rsidR="000944D5" w:rsidRDefault="000944D5">
      <w:pPr>
        <w:spacing w:line="278" w:lineRule="auto"/>
        <w:jc w:val="lef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9A88C08" w14:textId="0F5BB41D" w:rsidR="000944D5" w:rsidRPr="000944D5" w:rsidRDefault="000944D5">
      <w:pPr>
        <w:spacing w:line="278" w:lineRule="auto"/>
        <w:jc w:val="lef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Distribuicion de pines del comparador de 4 bits</w:t>
      </w:r>
    </w:p>
    <w:p w14:paraId="777687A2" w14:textId="77777777" w:rsidR="005762F6" w:rsidRPr="00003ABE" w:rsidRDefault="005762F6" w:rsidP="005762F6">
      <w:pPr>
        <w:spacing w:line="240" w:lineRule="auto"/>
        <w:jc w:val="left"/>
        <w:rPr>
          <w:rFonts w:ascii="Times New Roman" w:hAnsi="Times New Roman" w:cs="Times New Roman"/>
          <w:lang w:val="en-US"/>
        </w:rPr>
      </w:pPr>
    </w:p>
    <w:p w14:paraId="6C4709EE" w14:textId="6E9D9996" w:rsidR="00003ABE" w:rsidRDefault="000944D5">
      <w:pPr>
        <w:spacing w:line="278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40"/>
        </w:rPr>
      </w:pPr>
      <w:r w:rsidRPr="000944D5">
        <w:rPr>
          <w:rFonts w:ascii="Times New Roman" w:eastAsiaTheme="majorEastAsia" w:hAnsi="Times New Roman" w:cs="Times New Roman"/>
          <w:b/>
          <w:noProof/>
          <w:color w:val="000000" w:themeColor="text1"/>
          <w:sz w:val="28"/>
          <w:szCs w:val="40"/>
        </w:rPr>
        <w:drawing>
          <wp:inline distT="0" distB="0" distL="0" distR="0" wp14:anchorId="2F19F027" wp14:editId="1945B56B">
            <wp:extent cx="5612130" cy="5248910"/>
            <wp:effectExtent l="0" t="0" r="7620" b="8890"/>
            <wp:docPr id="74605043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50433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0413" w14:textId="77777777" w:rsidR="000944D5" w:rsidRDefault="000944D5">
      <w:pPr>
        <w:spacing w:line="278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4C8CCD8A" w14:textId="224D84D8" w:rsidR="0082319A" w:rsidRPr="00003ABE" w:rsidRDefault="0082319A" w:rsidP="00F11495">
      <w:pPr>
        <w:pStyle w:val="Ttulo1"/>
        <w:rPr>
          <w:rFonts w:ascii="Times New Roman" w:hAnsi="Times New Roman" w:cs="Times New Roman"/>
        </w:rPr>
      </w:pPr>
      <w:bookmarkStart w:id="6" w:name="_Toc211611892"/>
      <w:r w:rsidRPr="00003ABE">
        <w:rPr>
          <w:rFonts w:ascii="Times New Roman" w:hAnsi="Times New Roman" w:cs="Times New Roman"/>
        </w:rPr>
        <w:lastRenderedPageBreak/>
        <w:t>Resultados</w:t>
      </w:r>
      <w:bookmarkEnd w:id="6"/>
    </w:p>
    <w:p w14:paraId="50B5F223" w14:textId="324EAE20" w:rsidR="0082319A" w:rsidRPr="00003ABE" w:rsidRDefault="0082319A" w:rsidP="0082319A">
      <w:pPr>
        <w:jc w:val="left"/>
        <w:rPr>
          <w:rFonts w:ascii="Times New Roman" w:hAnsi="Times New Roman" w:cs="Times New Roman"/>
        </w:rPr>
      </w:pPr>
      <w:r w:rsidRPr="00003ABE">
        <w:rPr>
          <w:rFonts w:ascii="Times New Roman" w:hAnsi="Times New Roman" w:cs="Times New Roman"/>
        </w:rPr>
        <w:t xml:space="preserve">Durante las pruebas, se verificó que el sumador funciona correctamente para todas las combinaciones posibles de entrada (de 0000 a 1111 en ambos </w:t>
      </w:r>
      <w:proofErr w:type="spellStart"/>
      <w:r w:rsidRPr="00003ABE">
        <w:rPr>
          <w:rFonts w:ascii="Times New Roman" w:hAnsi="Times New Roman" w:cs="Times New Roman"/>
        </w:rPr>
        <w:t>operandos</w:t>
      </w:r>
      <w:proofErr w:type="spellEnd"/>
      <w:r w:rsidRPr="00003ABE">
        <w:rPr>
          <w:rFonts w:ascii="Times New Roman" w:hAnsi="Times New Roman" w:cs="Times New Roman"/>
        </w:rPr>
        <w:t>). El bit de acarreo se enciende (LED4) cuando la suma excede el valor máximo representable por 4 bits (15 decimal o 1111 binario).</w:t>
      </w:r>
    </w:p>
    <w:p w14:paraId="6F16FBBC" w14:textId="19ACCED8" w:rsidR="0082319A" w:rsidRPr="00003ABE" w:rsidRDefault="00C86AB1" w:rsidP="008231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4C74EC5C" wp14:editId="71031339">
            <wp:simplePos x="0" y="0"/>
            <wp:positionH relativeFrom="column">
              <wp:posOffset>1325245</wp:posOffset>
            </wp:positionH>
            <wp:positionV relativeFrom="paragraph">
              <wp:posOffset>125730</wp:posOffset>
            </wp:positionV>
            <wp:extent cx="2574290" cy="3507740"/>
            <wp:effectExtent l="9525" t="0" r="6985" b="6985"/>
            <wp:wrapTopAndBottom/>
            <wp:docPr id="2130134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34296" name="Imagen 21301342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7429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19A" w:rsidRPr="00003ABE">
        <w:rPr>
          <w:rFonts w:ascii="Times New Roman" w:hAnsi="Times New Roman" w:cs="Times New Roman"/>
        </w:rPr>
        <w:t>Ejemplo:</w:t>
      </w:r>
    </w:p>
    <w:p w14:paraId="5FC43F06" w14:textId="7C927559" w:rsidR="0082319A" w:rsidRDefault="0082319A" w:rsidP="0082319A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003ABE">
        <w:rPr>
          <w:rFonts w:ascii="Times New Roman" w:hAnsi="Times New Roman" w:cs="Times New Roman"/>
        </w:rPr>
        <w:t>Entradas: A = 1010 (10), B = 0111 (7)</w:t>
      </w:r>
    </w:p>
    <w:p w14:paraId="474BDA98" w14:textId="77777777" w:rsidR="00C86AB1" w:rsidRPr="00003ABE" w:rsidRDefault="00C86AB1" w:rsidP="00C86AB1">
      <w:pPr>
        <w:jc w:val="left"/>
        <w:rPr>
          <w:rFonts w:ascii="Times New Roman" w:hAnsi="Times New Roman" w:cs="Times New Roman"/>
        </w:rPr>
      </w:pPr>
    </w:p>
    <w:p w14:paraId="06B2C065" w14:textId="795DF35A" w:rsidR="0082319A" w:rsidRPr="00003ABE" w:rsidRDefault="00F734A2" w:rsidP="0082319A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7FA82557" wp14:editId="57979255">
            <wp:simplePos x="0" y="0"/>
            <wp:positionH relativeFrom="column">
              <wp:posOffset>815975</wp:posOffset>
            </wp:positionH>
            <wp:positionV relativeFrom="paragraph">
              <wp:posOffset>313055</wp:posOffset>
            </wp:positionV>
            <wp:extent cx="3559175" cy="2879090"/>
            <wp:effectExtent l="0" t="0" r="3175" b="0"/>
            <wp:wrapTopAndBottom/>
            <wp:docPr id="14885610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1037" name="Imagen 148856103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19A" w:rsidRPr="00003ABE">
        <w:rPr>
          <w:rFonts w:ascii="Times New Roman" w:hAnsi="Times New Roman" w:cs="Times New Roman"/>
        </w:rPr>
        <w:t>Salida: SUM = 0001 (1), COUT = 1</w:t>
      </w:r>
    </w:p>
    <w:p w14:paraId="43088768" w14:textId="4436B310" w:rsidR="00F11495" w:rsidRPr="00003ABE" w:rsidRDefault="00226A67" w:rsidP="00F11495">
      <w:pPr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18033D9" wp14:editId="29569247">
            <wp:simplePos x="0" y="0"/>
            <wp:positionH relativeFrom="column">
              <wp:posOffset>656590</wp:posOffset>
            </wp:positionH>
            <wp:positionV relativeFrom="paragraph">
              <wp:posOffset>353695</wp:posOffset>
            </wp:positionV>
            <wp:extent cx="4526280" cy="3134995"/>
            <wp:effectExtent l="0" t="0" r="7620" b="8255"/>
            <wp:wrapTopAndBottom/>
            <wp:docPr id="9971878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87876" name="Imagen 99718787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19A" w:rsidRPr="00003ABE">
        <w:rPr>
          <w:rFonts w:ascii="Times New Roman" w:hAnsi="Times New Roman" w:cs="Times New Roman"/>
        </w:rPr>
        <w:t>Resultado esperado: 17 decimal → 1 con acarreo.</w:t>
      </w:r>
    </w:p>
    <w:p w14:paraId="44A7013E" w14:textId="59C3EA86" w:rsidR="00F11495" w:rsidRPr="00003ABE" w:rsidRDefault="00F11495" w:rsidP="00F11495">
      <w:pPr>
        <w:ind w:left="360"/>
        <w:jc w:val="left"/>
        <w:rPr>
          <w:rFonts w:ascii="Times New Roman" w:hAnsi="Times New Roman" w:cs="Times New Roman"/>
        </w:rPr>
      </w:pPr>
    </w:p>
    <w:p w14:paraId="067FE491" w14:textId="40E77E25" w:rsidR="005762F6" w:rsidRPr="00003ABE" w:rsidRDefault="005762F6" w:rsidP="00F11495">
      <w:pPr>
        <w:ind w:left="360"/>
        <w:jc w:val="left"/>
        <w:rPr>
          <w:rFonts w:ascii="Times New Roman" w:hAnsi="Times New Roman" w:cs="Times New Roman"/>
        </w:rPr>
      </w:pPr>
    </w:p>
    <w:p w14:paraId="378F2258" w14:textId="011A7689" w:rsidR="005762F6" w:rsidRPr="00003ABE" w:rsidRDefault="005762F6" w:rsidP="00F11495">
      <w:pPr>
        <w:ind w:left="360"/>
        <w:jc w:val="left"/>
        <w:rPr>
          <w:rFonts w:ascii="Times New Roman" w:hAnsi="Times New Roman" w:cs="Times New Roman"/>
        </w:rPr>
      </w:pPr>
    </w:p>
    <w:p w14:paraId="696B29D9" w14:textId="2F84B68A" w:rsidR="00A17ADF" w:rsidRDefault="00A17ADF">
      <w:pPr>
        <w:spacing w:line="278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40"/>
          <w:lang w:eastAsia="es-MX"/>
        </w:rPr>
      </w:pPr>
      <w:r>
        <w:rPr>
          <w:rFonts w:ascii="Times New Roman" w:hAnsi="Times New Roman" w:cs="Times New Roman"/>
          <w:lang w:eastAsia="es-MX"/>
        </w:rPr>
        <w:br w:type="page"/>
      </w:r>
    </w:p>
    <w:p w14:paraId="4AD907C8" w14:textId="6492371A" w:rsidR="000944D5" w:rsidRPr="000944D5" w:rsidRDefault="0082319A" w:rsidP="000944D5">
      <w:pPr>
        <w:pStyle w:val="Ttulo1"/>
        <w:rPr>
          <w:rFonts w:ascii="Times New Roman" w:hAnsi="Times New Roman" w:cs="Times New Roman"/>
          <w:lang w:eastAsia="es-MX"/>
        </w:rPr>
      </w:pPr>
      <w:bookmarkStart w:id="7" w:name="_Toc211611893"/>
      <w:r w:rsidRPr="000944D5">
        <w:rPr>
          <w:rFonts w:ascii="Times New Roman" w:hAnsi="Times New Roman" w:cs="Times New Roman"/>
          <w:lang w:eastAsia="es-MX"/>
        </w:rPr>
        <w:lastRenderedPageBreak/>
        <w:t>Conclusión</w:t>
      </w:r>
      <w:bookmarkEnd w:id="7"/>
    </w:p>
    <w:p w14:paraId="030C51CF" w14:textId="1D510502" w:rsidR="000944D5" w:rsidRPr="006C14B9" w:rsidRDefault="000944D5" w:rsidP="000944D5">
      <w:pPr>
        <w:pStyle w:val="Prrafodelista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 w:rsidRPr="006C14B9">
        <w:rPr>
          <w:rFonts w:ascii="Times New Roman" w:hAnsi="Times New Roman" w:cs="Times New Roman"/>
          <w:b/>
        </w:rPr>
        <w:t>Báez Pacheco Jonathan León</w:t>
      </w:r>
      <w:r w:rsidRPr="006C14B9">
        <w:rPr>
          <w:rFonts w:ascii="Times New Roman" w:hAnsi="Times New Roman" w:cs="Times New Roman"/>
          <w:b/>
        </w:rPr>
        <w:br/>
      </w:r>
      <w:r w:rsidR="006C14B9" w:rsidRPr="006C14B9">
        <w:rPr>
          <w:rFonts w:ascii="Times New Roman" w:hAnsi="Times New Roman" w:cs="Times New Roman"/>
          <w:bCs/>
        </w:rPr>
        <w:t xml:space="preserve">Durante la práctica aprendimos a aplicar los conceptos teóricos de la lógica digital en un entorno real, integrando el diseño, simulación y síntesis en el FPGA. Esta experiencia nos permitió comprender de manera más profunda cómo funcionan los circuitos </w:t>
      </w:r>
      <w:proofErr w:type="spellStart"/>
      <w:r w:rsidR="006C14B9" w:rsidRPr="006C14B9">
        <w:rPr>
          <w:rFonts w:ascii="Times New Roman" w:hAnsi="Times New Roman" w:cs="Times New Roman"/>
          <w:bCs/>
        </w:rPr>
        <w:t>combinacionales</w:t>
      </w:r>
      <w:proofErr w:type="spellEnd"/>
      <w:r w:rsidR="006C14B9" w:rsidRPr="006C14B9">
        <w:rPr>
          <w:rFonts w:ascii="Times New Roman" w:hAnsi="Times New Roman" w:cs="Times New Roman"/>
          <w:bCs/>
        </w:rPr>
        <w:t xml:space="preserve"> y el valor del aprendizaje práctico en la electrónica digital.</w:t>
      </w:r>
    </w:p>
    <w:p w14:paraId="0AAB36FD" w14:textId="2E4A449A" w:rsidR="000944D5" w:rsidRPr="006C14B9" w:rsidRDefault="000944D5" w:rsidP="00CA19D4">
      <w:pPr>
        <w:pStyle w:val="Prrafodelista"/>
        <w:numPr>
          <w:ilvl w:val="0"/>
          <w:numId w:val="6"/>
        </w:numPr>
        <w:jc w:val="left"/>
        <w:rPr>
          <w:b/>
        </w:rPr>
      </w:pPr>
      <w:r w:rsidRPr="006C14B9">
        <w:rPr>
          <w:rFonts w:ascii="Times New Roman" w:hAnsi="Times New Roman" w:cs="Times New Roman"/>
          <w:b/>
        </w:rPr>
        <w:t>Guerra Salinas Edgar Rafael</w:t>
      </w:r>
      <w:r w:rsidRPr="006C14B9">
        <w:rPr>
          <w:rFonts w:ascii="Times New Roman" w:hAnsi="Times New Roman" w:cs="Times New Roman"/>
          <w:b/>
        </w:rPr>
        <w:br/>
      </w:r>
      <w:r w:rsidR="00CA19D4" w:rsidRPr="006C14B9">
        <w:rPr>
          <w:rFonts w:ascii="Times New Roman" w:hAnsi="Times New Roman" w:cs="Times New Roman"/>
          <w:bCs/>
        </w:rPr>
        <w:t xml:space="preserve">A lo largo de la práctica aprendimos sobre la estructura y funcionamiento de los </w:t>
      </w:r>
      <w:proofErr w:type="spellStart"/>
      <w:r w:rsidR="00CA19D4" w:rsidRPr="006C14B9">
        <w:rPr>
          <w:rFonts w:ascii="Times New Roman" w:hAnsi="Times New Roman" w:cs="Times New Roman"/>
          <w:bCs/>
        </w:rPr>
        <w:t>FPGA’s</w:t>
      </w:r>
      <w:proofErr w:type="spellEnd"/>
      <w:r w:rsidR="00CA19D4" w:rsidRPr="006C14B9">
        <w:rPr>
          <w:rFonts w:ascii="Times New Roman" w:hAnsi="Times New Roman" w:cs="Times New Roman"/>
          <w:bCs/>
        </w:rPr>
        <w:t>, comprendiendo su capacidad para implementar distintos tipos de circuitos lógicos. Además, fue sencillo encontrar información confiable, lo que demuestra su versatilidad y amplia documentación, facilitando el estudio y la aplicación de esta tecnología.</w:t>
      </w:r>
    </w:p>
    <w:p w14:paraId="656931A5" w14:textId="2F71DF23" w:rsidR="000944D5" w:rsidRPr="006C14B9" w:rsidRDefault="000944D5" w:rsidP="000944D5">
      <w:pPr>
        <w:pStyle w:val="Prrafodelista"/>
        <w:numPr>
          <w:ilvl w:val="0"/>
          <w:numId w:val="6"/>
        </w:numPr>
        <w:jc w:val="left"/>
        <w:rPr>
          <w:rFonts w:ascii="Times New Roman" w:hAnsi="Times New Roman" w:cs="Times New Roman"/>
          <w:bCs/>
        </w:rPr>
      </w:pPr>
      <w:r w:rsidRPr="006C14B9">
        <w:rPr>
          <w:rFonts w:ascii="Times New Roman" w:hAnsi="Times New Roman" w:cs="Times New Roman"/>
          <w:b/>
        </w:rPr>
        <w:t>Hernández Velázquez Luis Alberto</w:t>
      </w:r>
      <w:r w:rsidRPr="006C14B9">
        <w:rPr>
          <w:rFonts w:ascii="Times New Roman" w:hAnsi="Times New Roman" w:cs="Times New Roman"/>
          <w:b/>
        </w:rPr>
        <w:br/>
      </w:r>
      <w:r w:rsidR="00703C09" w:rsidRPr="006C14B9">
        <w:rPr>
          <w:rFonts w:ascii="Times New Roman" w:hAnsi="Times New Roman" w:cs="Times New Roman"/>
          <w:bCs/>
        </w:rPr>
        <w:t>Durante la práctica se presentaron dificultades al momento de programar las salidas del FPGA, principalmente al asignar las salidas correctamente los pines y verificar el comportamiento del circuito. Sin embargo, aprendimos a resolver problemas de configuración y a comprender mejor la relación entre el código y el hardware físico, fortaleciendo así nuestras habilidades en el manejo del dispositivo.</w:t>
      </w:r>
    </w:p>
    <w:p w14:paraId="0FA27E72" w14:textId="41E972EE" w:rsidR="000944D5" w:rsidRPr="006C14B9" w:rsidRDefault="000944D5" w:rsidP="000944D5">
      <w:pPr>
        <w:pStyle w:val="Prrafodelista"/>
        <w:numPr>
          <w:ilvl w:val="0"/>
          <w:numId w:val="6"/>
        </w:numPr>
        <w:jc w:val="left"/>
        <w:rPr>
          <w:rFonts w:ascii="Times New Roman" w:hAnsi="Times New Roman" w:cs="Times New Roman"/>
          <w:b/>
        </w:rPr>
      </w:pPr>
      <w:r w:rsidRPr="006C14B9">
        <w:rPr>
          <w:rFonts w:ascii="Times New Roman" w:hAnsi="Times New Roman" w:cs="Times New Roman"/>
          <w:b/>
        </w:rPr>
        <w:t xml:space="preserve">Martínez </w:t>
      </w:r>
      <w:proofErr w:type="spellStart"/>
      <w:r w:rsidRPr="006C14B9">
        <w:rPr>
          <w:rFonts w:ascii="Times New Roman" w:hAnsi="Times New Roman" w:cs="Times New Roman"/>
          <w:b/>
        </w:rPr>
        <w:t>Berumen</w:t>
      </w:r>
      <w:proofErr w:type="spellEnd"/>
      <w:r w:rsidRPr="006C14B9">
        <w:rPr>
          <w:rFonts w:ascii="Times New Roman" w:hAnsi="Times New Roman" w:cs="Times New Roman"/>
          <w:b/>
        </w:rPr>
        <w:t xml:space="preserve"> Juan Luis</w:t>
      </w:r>
      <w:r w:rsidRPr="006C14B9">
        <w:rPr>
          <w:rFonts w:ascii="Times New Roman" w:hAnsi="Times New Roman" w:cs="Times New Roman"/>
          <w:b/>
        </w:rPr>
        <w:br/>
      </w:r>
      <w:r w:rsidR="007E591F" w:rsidRPr="006C14B9">
        <w:rPr>
          <w:rFonts w:ascii="Times New Roman" w:hAnsi="Times New Roman" w:cs="Times New Roman"/>
          <w:bCs/>
        </w:rPr>
        <w:t>En el proceso de programación del FPGA aprendimos a traducir los diseños digitales en código funcional, entendiendo cómo las instrucciones se transforman en operaciones dentro del hardware. Este aprendizaje permitió reforzar la lógica digital y la importancia de la simulación previa para asegurar un correcto funcionamiento.</w:t>
      </w:r>
    </w:p>
    <w:p w14:paraId="2E9FC87F" w14:textId="77777777" w:rsidR="000944D5" w:rsidRPr="00455A91" w:rsidRDefault="000944D5" w:rsidP="000944D5">
      <w:pPr>
        <w:rPr>
          <w:sz w:val="28"/>
          <w:szCs w:val="28"/>
          <w:lang w:eastAsia="es-MX"/>
        </w:rPr>
      </w:pPr>
    </w:p>
    <w:p w14:paraId="06A49A30" w14:textId="77777777" w:rsidR="006C14B9" w:rsidRDefault="006C14B9">
      <w:pPr>
        <w:spacing w:line="278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32"/>
          <w:szCs w:val="44"/>
        </w:rPr>
      </w:pPr>
      <w:bookmarkStart w:id="8" w:name="_Toc211611894"/>
      <w:r>
        <w:rPr>
          <w:rFonts w:ascii="Times New Roman" w:hAnsi="Times New Roman" w:cs="Times New Roman"/>
          <w:sz w:val="32"/>
          <w:szCs w:val="44"/>
        </w:rPr>
        <w:br w:type="page"/>
      </w:r>
    </w:p>
    <w:p w14:paraId="6542E772" w14:textId="43C56446" w:rsidR="0082319A" w:rsidRPr="00455A91" w:rsidRDefault="0082319A" w:rsidP="00F11495">
      <w:pPr>
        <w:pStyle w:val="Ttulo1"/>
        <w:rPr>
          <w:rFonts w:ascii="Times New Roman" w:hAnsi="Times New Roman" w:cs="Times New Roman"/>
          <w:sz w:val="32"/>
          <w:szCs w:val="44"/>
        </w:rPr>
      </w:pPr>
      <w:r w:rsidRPr="00455A91">
        <w:rPr>
          <w:rFonts w:ascii="Times New Roman" w:hAnsi="Times New Roman" w:cs="Times New Roman"/>
          <w:sz w:val="32"/>
          <w:szCs w:val="44"/>
        </w:rPr>
        <w:lastRenderedPageBreak/>
        <w:t>Bibliografía</w:t>
      </w:r>
      <w:bookmarkEnd w:id="8"/>
    </w:p>
    <w:p w14:paraId="7B5A7FA0" w14:textId="3CFF2276" w:rsidR="00455A91" w:rsidRPr="00455A91" w:rsidRDefault="00455A91" w:rsidP="00455A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5A91">
        <w:rPr>
          <w:rFonts w:ascii="Times New Roman" w:hAnsi="Times New Roman" w:cs="Times New Roman"/>
          <w:b/>
          <w:bCs/>
          <w:sz w:val="28"/>
          <w:szCs w:val="28"/>
        </w:rPr>
        <w:t xml:space="preserve">Restador </w:t>
      </w:r>
    </w:p>
    <w:p w14:paraId="5F33DB4F" w14:textId="75045F35" w:rsidR="00455A91" w:rsidRPr="00A726C8" w:rsidRDefault="00455A91" w:rsidP="00455A91">
      <w:pPr>
        <w:pStyle w:val="Prrafodelista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hyperlink r:id="rId18" w:history="1">
        <w:proofErr w:type="spellStart"/>
        <w:r w:rsidRPr="00455A91">
          <w:rPr>
            <w:rStyle w:val="Hipervnculo"/>
            <w:rFonts w:ascii="Times New Roman" w:hAnsi="Times New Roman" w:cs="Times New Roman"/>
          </w:rPr>
          <w:t>Binary</w:t>
        </w:r>
        <w:proofErr w:type="spellEnd"/>
        <w:r w:rsidRPr="00455A91">
          <w:rPr>
            <w:rStyle w:val="Hipervnculo"/>
            <w:rFonts w:ascii="Times New Roman" w:hAnsi="Times New Roman" w:cs="Times New Roman"/>
          </w:rPr>
          <w:t xml:space="preserve"> </w:t>
        </w:r>
        <w:proofErr w:type="spellStart"/>
        <w:r w:rsidRPr="00455A91">
          <w:rPr>
            <w:rStyle w:val="Hipervnculo"/>
            <w:rFonts w:ascii="Times New Roman" w:hAnsi="Times New Roman" w:cs="Times New Roman"/>
          </w:rPr>
          <w:t>Subtractor</w:t>
        </w:r>
        <w:proofErr w:type="spellEnd"/>
        <w:r w:rsidRPr="00455A91">
          <w:rPr>
            <w:rStyle w:val="Hipervnculo"/>
            <w:rFonts w:ascii="Times New Roman" w:hAnsi="Times New Roman" w:cs="Times New Roman"/>
          </w:rPr>
          <w:t xml:space="preserve"> | Electrical4U</w:t>
        </w:r>
      </w:hyperlink>
    </w:p>
    <w:p w14:paraId="3DCD4B88" w14:textId="6CE00941" w:rsidR="00A726C8" w:rsidRDefault="00420A8A" w:rsidP="00455A91">
      <w:pPr>
        <w:pStyle w:val="Prrafodelista"/>
        <w:numPr>
          <w:ilvl w:val="0"/>
          <w:numId w:val="7"/>
        </w:numPr>
        <w:jc w:val="left"/>
        <w:rPr>
          <w:rFonts w:ascii="Times New Roman" w:hAnsi="Times New Roman" w:cs="Times New Roman"/>
        </w:rPr>
      </w:pPr>
      <w:hyperlink r:id="rId19" w:history="1">
        <w:r w:rsidRPr="00420A8A">
          <w:rPr>
            <w:rStyle w:val="Hipervnculo"/>
            <w:rFonts w:ascii="Times New Roman" w:hAnsi="Times New Roman" w:cs="Times New Roman"/>
          </w:rPr>
          <w:t>Restador de dos números de 4 bits</w:t>
        </w:r>
      </w:hyperlink>
    </w:p>
    <w:p w14:paraId="7FC868A6" w14:textId="0FE28410" w:rsidR="00420A8A" w:rsidRDefault="00C963D1" w:rsidP="00C963D1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6BD0">
        <w:rPr>
          <w:rFonts w:ascii="Times New Roman" w:hAnsi="Times New Roman" w:cs="Times New Roman"/>
          <w:b/>
          <w:bCs/>
          <w:sz w:val="28"/>
          <w:szCs w:val="28"/>
        </w:rPr>
        <w:t>Comparadaor</w:t>
      </w:r>
      <w:proofErr w:type="spellEnd"/>
      <w:r w:rsidRPr="00FD6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E4A8D3" w14:textId="02D897AE" w:rsidR="00FD6BD0" w:rsidRPr="00D02AD4" w:rsidRDefault="00FD6BD0" w:rsidP="00FD6BD0">
      <w:pPr>
        <w:pStyle w:val="Prrafodelista"/>
        <w:numPr>
          <w:ilvl w:val="0"/>
          <w:numId w:val="7"/>
        </w:numPr>
        <w:jc w:val="left"/>
        <w:rPr>
          <w:rFonts w:ascii="Times New Roman" w:hAnsi="Times New Roman" w:cs="Times New Roman"/>
          <w:b/>
          <w:bCs/>
        </w:rPr>
      </w:pPr>
      <w:hyperlink r:id="rId20" w:history="1">
        <w:proofErr w:type="spellStart"/>
        <w:r w:rsidRPr="00D02AD4">
          <w:rPr>
            <w:rStyle w:val="Hipervnculo"/>
            <w:rFonts w:ascii="Times New Roman" w:hAnsi="Times New Roman" w:cs="Times New Roman"/>
            <w:b/>
            <w:bCs/>
          </w:rPr>
          <w:t>profesores.fi-b.unam.mx</w:t>
        </w:r>
        <w:proofErr w:type="spellEnd"/>
        <w:r w:rsidRPr="00D02AD4">
          <w:rPr>
            <w:rStyle w:val="Hipervnculo"/>
            <w:rFonts w:ascii="Times New Roman" w:hAnsi="Times New Roman" w:cs="Times New Roman"/>
            <w:b/>
            <w:bCs/>
          </w:rPr>
          <w:t>/</w:t>
        </w:r>
        <w:proofErr w:type="spellStart"/>
        <w:r w:rsidRPr="00D02AD4">
          <w:rPr>
            <w:rStyle w:val="Hipervnculo"/>
            <w:rFonts w:ascii="Times New Roman" w:hAnsi="Times New Roman" w:cs="Times New Roman"/>
            <w:b/>
            <w:bCs/>
          </w:rPr>
          <w:t>normaelva</w:t>
        </w:r>
        <w:proofErr w:type="spellEnd"/>
        <w:r w:rsidRPr="00D02AD4">
          <w:rPr>
            <w:rStyle w:val="Hipervnculo"/>
            <w:rFonts w:ascii="Times New Roman" w:hAnsi="Times New Roman" w:cs="Times New Roman"/>
            <w:b/>
            <w:bCs/>
          </w:rPr>
          <w:t>/</w:t>
        </w:r>
        <w:proofErr w:type="spellStart"/>
        <w:r w:rsidRPr="00D02AD4">
          <w:rPr>
            <w:rStyle w:val="Hipervnculo"/>
            <w:rFonts w:ascii="Times New Roman" w:hAnsi="Times New Roman" w:cs="Times New Roman"/>
            <w:b/>
            <w:bCs/>
          </w:rPr>
          <w:t>COMPARADORES_BINARIOS.pdf</w:t>
        </w:r>
        <w:proofErr w:type="spellEnd"/>
      </w:hyperlink>
      <w:r w:rsidRPr="00D02AD4">
        <w:rPr>
          <w:rFonts w:ascii="Times New Roman" w:hAnsi="Times New Roman" w:cs="Times New Roman"/>
          <w:b/>
          <w:bCs/>
        </w:rPr>
        <w:t xml:space="preserve"> </w:t>
      </w:r>
    </w:p>
    <w:p w14:paraId="24E28EBF" w14:textId="30C1C0DE" w:rsidR="00D02AD4" w:rsidRPr="00D02AD4" w:rsidRDefault="00D02AD4" w:rsidP="00FD6BD0">
      <w:pPr>
        <w:pStyle w:val="Prrafodelista"/>
        <w:numPr>
          <w:ilvl w:val="0"/>
          <w:numId w:val="7"/>
        </w:numPr>
        <w:jc w:val="left"/>
        <w:rPr>
          <w:rFonts w:ascii="Times New Roman" w:hAnsi="Times New Roman" w:cs="Times New Roman"/>
          <w:b/>
          <w:bCs/>
        </w:rPr>
      </w:pPr>
      <w:hyperlink r:id="rId21" w:history="1">
        <w:r w:rsidRPr="00D02AD4">
          <w:rPr>
            <w:rStyle w:val="Hipervnculo"/>
            <w:rFonts w:ascii="Times New Roman" w:hAnsi="Times New Roman" w:cs="Times New Roman"/>
            <w:b/>
            <w:bCs/>
          </w:rPr>
          <w:t xml:space="preserve">74LS85 </w:t>
        </w:r>
        <w:proofErr w:type="spellStart"/>
        <w:r w:rsidRPr="00D02AD4">
          <w:rPr>
            <w:rStyle w:val="Hipervnculo"/>
            <w:rFonts w:ascii="Times New Roman" w:hAnsi="Times New Roman" w:cs="Times New Roman"/>
            <w:b/>
            <w:bCs/>
          </w:rPr>
          <w:t>datasheet</w:t>
        </w:r>
        <w:proofErr w:type="spellEnd"/>
        <w:r w:rsidRPr="00D02AD4">
          <w:rPr>
            <w:rStyle w:val="Hipervnculo"/>
            <w:rFonts w:ascii="Times New Roman" w:hAnsi="Times New Roman" w:cs="Times New Roman"/>
            <w:b/>
            <w:bCs/>
          </w:rPr>
          <w:t xml:space="preserve">(1/6 </w:t>
        </w:r>
        <w:proofErr w:type="spellStart"/>
        <w:r w:rsidRPr="00D02AD4">
          <w:rPr>
            <w:rStyle w:val="Hipervnculo"/>
            <w:rFonts w:ascii="Times New Roman" w:hAnsi="Times New Roman" w:cs="Times New Roman"/>
            <w:b/>
            <w:bCs/>
          </w:rPr>
          <w:t>Pages</w:t>
        </w:r>
        <w:proofErr w:type="spellEnd"/>
        <w:r w:rsidRPr="00D02AD4">
          <w:rPr>
            <w:rStyle w:val="Hipervnculo"/>
            <w:rFonts w:ascii="Times New Roman" w:hAnsi="Times New Roman" w:cs="Times New Roman"/>
            <w:b/>
            <w:bCs/>
          </w:rPr>
          <w:t xml:space="preserve">) FAIRCHILD | 4-Bit </w:t>
        </w:r>
        <w:proofErr w:type="spellStart"/>
        <w:r w:rsidRPr="00D02AD4">
          <w:rPr>
            <w:rStyle w:val="Hipervnculo"/>
            <w:rFonts w:ascii="Times New Roman" w:hAnsi="Times New Roman" w:cs="Times New Roman"/>
            <w:b/>
            <w:bCs/>
          </w:rPr>
          <w:t>Magnitude</w:t>
        </w:r>
        <w:proofErr w:type="spellEnd"/>
        <w:r w:rsidRPr="00D02AD4">
          <w:rPr>
            <w:rStyle w:val="Hipervnculo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Pr="00D02AD4">
          <w:rPr>
            <w:rStyle w:val="Hipervnculo"/>
            <w:rFonts w:ascii="Times New Roman" w:hAnsi="Times New Roman" w:cs="Times New Roman"/>
            <w:b/>
            <w:bCs/>
          </w:rPr>
          <w:t>Comparator</w:t>
        </w:r>
        <w:proofErr w:type="spellEnd"/>
      </w:hyperlink>
      <w:r w:rsidRPr="00D02AD4">
        <w:rPr>
          <w:rFonts w:ascii="Times New Roman" w:hAnsi="Times New Roman" w:cs="Times New Roman"/>
          <w:b/>
          <w:bCs/>
        </w:rPr>
        <w:t xml:space="preserve"> </w:t>
      </w:r>
    </w:p>
    <w:sectPr w:rsidR="00D02AD4" w:rsidRPr="00D02AD4" w:rsidSect="00F11495"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1A829" w14:textId="77777777" w:rsidR="00E2498C" w:rsidRDefault="00E2498C" w:rsidP="00F11495">
      <w:pPr>
        <w:spacing w:after="0" w:line="240" w:lineRule="auto"/>
      </w:pPr>
      <w:r>
        <w:separator/>
      </w:r>
    </w:p>
  </w:endnote>
  <w:endnote w:type="continuationSeparator" w:id="0">
    <w:p w14:paraId="20207050" w14:textId="77777777" w:rsidR="00E2498C" w:rsidRDefault="00E2498C" w:rsidP="00F1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1219939"/>
      <w:docPartObj>
        <w:docPartGallery w:val="Page Numbers (Bottom of Page)"/>
        <w:docPartUnique/>
      </w:docPartObj>
    </w:sdtPr>
    <w:sdtEndPr/>
    <w:sdtContent>
      <w:p w14:paraId="197ED7F8" w14:textId="66345B1A" w:rsidR="00F11495" w:rsidRDefault="00F114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D982C0" w14:textId="77777777" w:rsidR="00F11495" w:rsidRDefault="00F114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DD65D" w14:textId="77777777" w:rsidR="00E2498C" w:rsidRDefault="00E2498C" w:rsidP="00F11495">
      <w:pPr>
        <w:spacing w:after="0" w:line="240" w:lineRule="auto"/>
      </w:pPr>
      <w:r>
        <w:separator/>
      </w:r>
    </w:p>
  </w:footnote>
  <w:footnote w:type="continuationSeparator" w:id="0">
    <w:p w14:paraId="2F13914F" w14:textId="77777777" w:rsidR="00E2498C" w:rsidRDefault="00E2498C" w:rsidP="00F11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71E16"/>
    <w:multiLevelType w:val="hybridMultilevel"/>
    <w:tmpl w:val="F4E4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285B"/>
    <w:multiLevelType w:val="hybridMultilevel"/>
    <w:tmpl w:val="90046EB8"/>
    <w:lvl w:ilvl="0" w:tplc="356498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F24"/>
    <w:multiLevelType w:val="multilevel"/>
    <w:tmpl w:val="02EE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634A6"/>
    <w:multiLevelType w:val="hybridMultilevel"/>
    <w:tmpl w:val="21BA335C"/>
    <w:lvl w:ilvl="0" w:tplc="F2347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44727"/>
    <w:multiLevelType w:val="hybridMultilevel"/>
    <w:tmpl w:val="B70E0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668"/>
    <w:multiLevelType w:val="multilevel"/>
    <w:tmpl w:val="5790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D6A6F"/>
    <w:multiLevelType w:val="hybridMultilevel"/>
    <w:tmpl w:val="BEAED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A2F8B"/>
    <w:multiLevelType w:val="multilevel"/>
    <w:tmpl w:val="643C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749646">
    <w:abstractNumId w:val="0"/>
  </w:num>
  <w:num w:numId="2" w16cid:durableId="1631665091">
    <w:abstractNumId w:val="6"/>
  </w:num>
  <w:num w:numId="3" w16cid:durableId="1842697353">
    <w:abstractNumId w:val="2"/>
  </w:num>
  <w:num w:numId="4" w16cid:durableId="543754301">
    <w:abstractNumId w:val="5"/>
  </w:num>
  <w:num w:numId="5" w16cid:durableId="977229030">
    <w:abstractNumId w:val="7"/>
  </w:num>
  <w:num w:numId="6" w16cid:durableId="570316827">
    <w:abstractNumId w:val="4"/>
  </w:num>
  <w:num w:numId="7" w16cid:durableId="1358233759">
    <w:abstractNumId w:val="3"/>
  </w:num>
  <w:num w:numId="8" w16cid:durableId="190795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attachedTemplate r:id="rId1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9A"/>
    <w:rsid w:val="00003ABE"/>
    <w:rsid w:val="00016F38"/>
    <w:rsid w:val="000944D5"/>
    <w:rsid w:val="000F6577"/>
    <w:rsid w:val="00142A94"/>
    <w:rsid w:val="00163F71"/>
    <w:rsid w:val="0019176F"/>
    <w:rsid w:val="00206414"/>
    <w:rsid w:val="002262D5"/>
    <w:rsid w:val="00226A67"/>
    <w:rsid w:val="00252865"/>
    <w:rsid w:val="00274CC0"/>
    <w:rsid w:val="002B18BF"/>
    <w:rsid w:val="002E3A67"/>
    <w:rsid w:val="00351406"/>
    <w:rsid w:val="003B734F"/>
    <w:rsid w:val="003C59AC"/>
    <w:rsid w:val="00420A8A"/>
    <w:rsid w:val="00455A91"/>
    <w:rsid w:val="004737A1"/>
    <w:rsid w:val="004B1C90"/>
    <w:rsid w:val="004B5896"/>
    <w:rsid w:val="004D3BF1"/>
    <w:rsid w:val="00546A4E"/>
    <w:rsid w:val="005762F6"/>
    <w:rsid w:val="005B1DDA"/>
    <w:rsid w:val="005E51E1"/>
    <w:rsid w:val="006C14B9"/>
    <w:rsid w:val="006C7621"/>
    <w:rsid w:val="00703C09"/>
    <w:rsid w:val="00712698"/>
    <w:rsid w:val="007231AF"/>
    <w:rsid w:val="00742820"/>
    <w:rsid w:val="00764489"/>
    <w:rsid w:val="007B5463"/>
    <w:rsid w:val="007E591F"/>
    <w:rsid w:val="0082319A"/>
    <w:rsid w:val="00892F4A"/>
    <w:rsid w:val="008B37E0"/>
    <w:rsid w:val="00927239"/>
    <w:rsid w:val="0095023E"/>
    <w:rsid w:val="00950995"/>
    <w:rsid w:val="009F6836"/>
    <w:rsid w:val="00A11593"/>
    <w:rsid w:val="00A17ADF"/>
    <w:rsid w:val="00A726C8"/>
    <w:rsid w:val="00AE2D35"/>
    <w:rsid w:val="00B656AF"/>
    <w:rsid w:val="00BE38B2"/>
    <w:rsid w:val="00BF5B86"/>
    <w:rsid w:val="00C17414"/>
    <w:rsid w:val="00C86AB1"/>
    <w:rsid w:val="00C93158"/>
    <w:rsid w:val="00C963D1"/>
    <w:rsid w:val="00CA19D4"/>
    <w:rsid w:val="00D02AD4"/>
    <w:rsid w:val="00D344C7"/>
    <w:rsid w:val="00D51F5C"/>
    <w:rsid w:val="00D81C92"/>
    <w:rsid w:val="00D97DF2"/>
    <w:rsid w:val="00DC2BAF"/>
    <w:rsid w:val="00DC7E75"/>
    <w:rsid w:val="00DD3D20"/>
    <w:rsid w:val="00DE2E96"/>
    <w:rsid w:val="00E2498C"/>
    <w:rsid w:val="00ED06CF"/>
    <w:rsid w:val="00F11495"/>
    <w:rsid w:val="00F457ED"/>
    <w:rsid w:val="00F734A2"/>
    <w:rsid w:val="00FB6EB4"/>
    <w:rsid w:val="00FD6BD0"/>
    <w:rsid w:val="00F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A4F8"/>
  <w15:chartTrackingRefBased/>
  <w15:docId w15:val="{08342B67-5E95-4D25-BCBA-99098D0E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63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6448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489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5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489"/>
    <w:rPr>
      <w:rFonts w:ascii="Arial" w:eastAsiaTheme="majorEastAsia" w:hAnsi="Arial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489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5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4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4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4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4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4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4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4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4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4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4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46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64489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231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19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11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1495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F11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495"/>
    <w:rPr>
      <w:rFonts w:ascii="Arial" w:hAnsi="Arial"/>
    </w:rPr>
  </w:style>
  <w:style w:type="paragraph" w:styleId="TDC1">
    <w:name w:val="toc 1"/>
    <w:basedOn w:val="Normal"/>
    <w:next w:val="Normal"/>
    <w:autoRedefine/>
    <w:uiPriority w:val="39"/>
    <w:unhideWhenUsed/>
    <w:rsid w:val="00F1149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14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A9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5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hyperlink" Target="https://www.electrical4u.com/binary-substractor/" TargetMode="External" /><Relationship Id="rId3" Type="http://schemas.openxmlformats.org/officeDocument/2006/relationships/styles" Target="styles.xml" /><Relationship Id="rId21" Type="http://schemas.openxmlformats.org/officeDocument/2006/relationships/hyperlink" Target="https://www.alldatasheet.es/html-pdf/51093/FAIRCHILD/74LS85/405/1/74LS85.html" TargetMode="Externa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jpeg" /><Relationship Id="rId2" Type="http://schemas.openxmlformats.org/officeDocument/2006/relationships/numbering" Target="numbering.xml" /><Relationship Id="rId16" Type="http://schemas.openxmlformats.org/officeDocument/2006/relationships/image" Target="media/image9.jpeg" /><Relationship Id="rId20" Type="http://schemas.openxmlformats.org/officeDocument/2006/relationships/hyperlink" Target="http://profesores.fi-b.unam.mx/normaelva/COMPARADORES_BINARIOS.pdf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23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hyperlink" Target="https://wilaebaelectronica.blogspot.com/2017/01/restador-de-dos-numeros-de-4-bits.html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gar\OneDrive\Documentos\Plantillas%20personalizadas%20de%20Office\Portada.dotx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760CD-CC5A-4AEC-B954-DDD149FDC6B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Portada.dotx</Template>
  <TotalTime>8</TotalTime>
  <Pages>13</Pages>
  <Words>990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Guerra</dc:creator>
  <cp:keywords/>
  <dc:description/>
  <cp:lastModifiedBy>Leon Baez</cp:lastModifiedBy>
  <cp:revision>12</cp:revision>
  <cp:lastPrinted>2025-10-13T21:12:00Z</cp:lastPrinted>
  <dcterms:created xsi:type="dcterms:W3CDTF">2025-10-27T21:07:00Z</dcterms:created>
  <dcterms:modified xsi:type="dcterms:W3CDTF">2025-10-27T21:15:00Z</dcterms:modified>
</cp:coreProperties>
</file>